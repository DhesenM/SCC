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6C" w:rsidRDefault="00FE2132" w:rsidP="00FE2132">
      <w:pPr>
        <w:jc w:val="center"/>
        <w:rPr>
          <w:b/>
          <w:sz w:val="32"/>
          <w:szCs w:val="32"/>
        </w:rPr>
      </w:pPr>
      <w:r w:rsidRPr="00FE2132">
        <w:rPr>
          <w:b/>
          <w:sz w:val="32"/>
          <w:szCs w:val="32"/>
        </w:rPr>
        <w:t xml:space="preserve">Lecture Notes:  </w:t>
      </w:r>
      <w:r w:rsidR="004871B9">
        <w:rPr>
          <w:b/>
          <w:sz w:val="32"/>
          <w:szCs w:val="32"/>
        </w:rPr>
        <w:t>Fall</w:t>
      </w:r>
      <w:r w:rsidRPr="00FE2132">
        <w:rPr>
          <w:b/>
          <w:sz w:val="32"/>
          <w:szCs w:val="32"/>
        </w:rPr>
        <w:t xml:space="preserve"> 2018 Week 1</w:t>
      </w:r>
    </w:p>
    <w:p w:rsidR="00A56665" w:rsidRDefault="00A56665" w:rsidP="00FE2132">
      <w:pPr>
        <w:jc w:val="center"/>
        <w:rPr>
          <w:b/>
          <w:sz w:val="32"/>
          <w:szCs w:val="32"/>
        </w:rPr>
      </w:pPr>
    </w:p>
    <w:p w:rsidR="00DD7EC6" w:rsidRPr="00DD7EC6" w:rsidRDefault="00DD7EC6" w:rsidP="00F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History of Computers - Hardware</w:t>
      </w:r>
    </w:p>
    <w:p w:rsidR="00FE2132" w:rsidRDefault="00DD7EC6" w:rsidP="00FE2132">
      <w:pPr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  <w:r w:rsidR="00C4633D">
        <w:rPr>
          <w:i/>
          <w:sz w:val="32"/>
          <w:szCs w:val="32"/>
        </w:rPr>
        <w:t>Search for</w:t>
      </w:r>
      <w:r w:rsidR="00FE2132">
        <w:rPr>
          <w:i/>
          <w:sz w:val="32"/>
          <w:szCs w:val="32"/>
        </w:rPr>
        <w:t xml:space="preserve"> image of Danny </w:t>
      </w:r>
      <w:proofErr w:type="spellStart"/>
      <w:r w:rsidR="00FE2132">
        <w:rPr>
          <w:i/>
          <w:sz w:val="32"/>
          <w:szCs w:val="32"/>
        </w:rPr>
        <w:t>Hillis</w:t>
      </w:r>
      <w:proofErr w:type="spellEnd"/>
      <w:r w:rsidR="00FE2132">
        <w:rPr>
          <w:i/>
          <w:sz w:val="32"/>
          <w:szCs w:val="32"/>
        </w:rPr>
        <w:t xml:space="preserve"> </w:t>
      </w:r>
      <w:proofErr w:type="spellStart"/>
      <w:r w:rsidR="00FE2132">
        <w:rPr>
          <w:i/>
          <w:sz w:val="32"/>
          <w:szCs w:val="32"/>
        </w:rPr>
        <w:t>tinkertoy</w:t>
      </w:r>
      <w:proofErr w:type="spellEnd"/>
      <w:r w:rsidR="00FE2132">
        <w:rPr>
          <w:i/>
          <w:sz w:val="32"/>
          <w:szCs w:val="32"/>
        </w:rPr>
        <w:t xml:space="preserve"> computer</w:t>
      </w:r>
      <w:r>
        <w:rPr>
          <w:i/>
          <w:sz w:val="32"/>
          <w:szCs w:val="32"/>
        </w:rPr>
        <w:t>}</w:t>
      </w:r>
    </w:p>
    <w:p w:rsidR="00DD7EC6" w:rsidRDefault="00DD7EC6" w:rsidP="00FE2132">
      <w:pPr>
        <w:rPr>
          <w:sz w:val="32"/>
          <w:szCs w:val="32"/>
        </w:rPr>
      </w:pPr>
      <w:r>
        <w:rPr>
          <w:i/>
          <w:sz w:val="32"/>
          <w:szCs w:val="32"/>
        </w:rPr>
        <w:tab/>
        <w:t>-</w:t>
      </w:r>
      <w:r>
        <w:rPr>
          <w:sz w:val="32"/>
          <w:szCs w:val="32"/>
        </w:rPr>
        <w:t>Yes, it is possible to build a computer from sticks and stones</w:t>
      </w:r>
      <w:r w:rsidR="00DC78B1">
        <w:rPr>
          <w:sz w:val="32"/>
          <w:szCs w:val="32"/>
        </w:rPr>
        <w:t xml:space="preserve"> (or just pieces</w:t>
      </w:r>
      <w:r w:rsidR="00C4633D">
        <w:rPr>
          <w:sz w:val="32"/>
          <w:szCs w:val="32"/>
        </w:rPr>
        <w:t xml:space="preserve"> of wood</w:t>
      </w:r>
      <w:r w:rsidR="000A42A4">
        <w:rPr>
          <w:sz w:val="32"/>
          <w:szCs w:val="32"/>
        </w:rPr>
        <w:t>)</w:t>
      </w:r>
    </w:p>
    <w:p w:rsidR="001705DB" w:rsidRPr="00A17100" w:rsidRDefault="001705DB" w:rsidP="00FE2132">
      <w:pPr>
        <w:rPr>
          <w:b/>
          <w:sz w:val="32"/>
          <w:szCs w:val="32"/>
        </w:rPr>
      </w:pPr>
      <w:r w:rsidRPr="00A17100">
        <w:rPr>
          <w:b/>
          <w:sz w:val="32"/>
          <w:szCs w:val="32"/>
        </w:rPr>
        <w:t>(</w:t>
      </w:r>
      <w:r w:rsidRPr="00A17100">
        <w:rPr>
          <w:b/>
          <w:i/>
          <w:sz w:val="32"/>
          <w:szCs w:val="32"/>
        </w:rPr>
        <w:t>all dates below are only for historical context, I don’t expect you to remember them!)</w:t>
      </w:r>
    </w:p>
    <w:p w:rsidR="00DD7EC6" w:rsidRDefault="00DD7EC6" w:rsidP="00FE2132">
      <w:pPr>
        <w:rPr>
          <w:sz w:val="32"/>
          <w:szCs w:val="32"/>
        </w:rPr>
      </w:pPr>
      <w:r>
        <w:rPr>
          <w:sz w:val="32"/>
          <w:szCs w:val="32"/>
        </w:rPr>
        <w:t>- 1804 Punch card input (Jacquard loom)</w:t>
      </w:r>
    </w:p>
    <w:p w:rsidR="00DD7EC6" w:rsidRDefault="00495558" w:rsidP="00FE2132">
      <w:pPr>
        <w:rPr>
          <w:sz w:val="32"/>
          <w:szCs w:val="32"/>
        </w:rPr>
      </w:pPr>
      <w:r>
        <w:rPr>
          <w:sz w:val="32"/>
          <w:szCs w:val="32"/>
        </w:rPr>
        <w:t xml:space="preserve">- 1822 </w:t>
      </w:r>
      <w:r w:rsidR="00DD7EC6">
        <w:rPr>
          <w:sz w:val="32"/>
          <w:szCs w:val="32"/>
        </w:rPr>
        <w:t>Charles Babbage ‘Difference Engin</w:t>
      </w:r>
      <w:r w:rsidR="00CC6049">
        <w:rPr>
          <w:sz w:val="32"/>
          <w:szCs w:val="32"/>
        </w:rPr>
        <w:t xml:space="preserve">e’ to compute log + trig tables </w:t>
      </w:r>
      <w:r>
        <w:rPr>
          <w:sz w:val="32"/>
          <w:szCs w:val="32"/>
        </w:rPr>
        <w:t>(only a small test version was built)</w:t>
      </w:r>
    </w:p>
    <w:p w:rsidR="00495558" w:rsidRDefault="00495558" w:rsidP="003417DD">
      <w:pPr>
        <w:pStyle w:val="ListParagraph"/>
        <w:ind w:left="360"/>
        <w:rPr>
          <w:sz w:val="32"/>
          <w:szCs w:val="32"/>
        </w:rPr>
      </w:pPr>
      <w:r w:rsidRPr="00495558">
        <w:rPr>
          <w:sz w:val="32"/>
          <w:szCs w:val="32"/>
        </w:rPr>
        <w:t>1842-1870</w:t>
      </w:r>
      <w:r>
        <w:rPr>
          <w:sz w:val="32"/>
          <w:szCs w:val="32"/>
        </w:rPr>
        <w:t xml:space="preserve"> Babbage ‘Analytical Engine’ design began (never built)</w:t>
      </w:r>
    </w:p>
    <w:p w:rsidR="00495558" w:rsidRDefault="00495558" w:rsidP="003417D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Used pu</w:t>
      </w:r>
      <w:r w:rsidR="001705DB">
        <w:rPr>
          <w:sz w:val="32"/>
          <w:szCs w:val="32"/>
        </w:rPr>
        <w:t>n</w:t>
      </w:r>
      <w:r>
        <w:rPr>
          <w:sz w:val="32"/>
          <w:szCs w:val="32"/>
        </w:rPr>
        <w:t>ch card input ala the Jacquard loom</w:t>
      </w:r>
    </w:p>
    <w:p w:rsidR="003417DD" w:rsidRDefault="003417DD" w:rsidP="003417DD">
      <w:pPr>
        <w:pStyle w:val="ListParagraph"/>
        <w:ind w:left="360"/>
        <w:rPr>
          <w:sz w:val="32"/>
          <w:szCs w:val="32"/>
        </w:rPr>
      </w:pPr>
    </w:p>
    <w:p w:rsidR="00495558" w:rsidRDefault="00495558" w:rsidP="003417D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1842 </w:t>
      </w:r>
      <w:hyperlink r:id="rId5" w:history="1">
        <w:r w:rsidRPr="009126BA">
          <w:rPr>
            <w:rStyle w:val="Hyperlink"/>
            <w:sz w:val="32"/>
            <w:szCs w:val="32"/>
          </w:rPr>
          <w:t>Ada Lovelace</w:t>
        </w:r>
      </w:hyperlink>
      <w:r>
        <w:rPr>
          <w:sz w:val="32"/>
          <w:szCs w:val="32"/>
        </w:rPr>
        <w:t xml:space="preserve"> wrote software for the Analytical Engine</w:t>
      </w:r>
    </w:p>
    <w:p w:rsidR="00495558" w:rsidRDefault="00495558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and is now recognized as the world’s first </w:t>
      </w:r>
      <w:r w:rsidR="00C4633D">
        <w:rPr>
          <w:sz w:val="32"/>
          <w:szCs w:val="32"/>
        </w:rPr>
        <w:t xml:space="preserve">computer </w:t>
      </w:r>
      <w:r>
        <w:rPr>
          <w:sz w:val="32"/>
          <w:szCs w:val="32"/>
        </w:rPr>
        <w:t>programmer.</w:t>
      </w:r>
    </w:p>
    <w:p w:rsidR="00495558" w:rsidRDefault="00495558" w:rsidP="00495558">
      <w:pPr>
        <w:pStyle w:val="ListParagraph"/>
        <w:ind w:left="435"/>
        <w:rPr>
          <w:sz w:val="32"/>
          <w:szCs w:val="32"/>
        </w:rPr>
      </w:pPr>
    </w:p>
    <w:p w:rsidR="00495558" w:rsidRDefault="00495558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1946 – ENIAC christened.  Vacuum tube digital</w:t>
      </w:r>
      <w:r w:rsidR="001705DB">
        <w:rPr>
          <w:sz w:val="32"/>
          <w:szCs w:val="32"/>
        </w:rPr>
        <w:t>, binary</w:t>
      </w:r>
      <w:r>
        <w:rPr>
          <w:sz w:val="32"/>
          <w:szCs w:val="32"/>
        </w:rPr>
        <w:t xml:space="preserve"> computer.</w:t>
      </w: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</w:p>
    <w:p w:rsidR="00C4633D" w:rsidRDefault="00DC78B1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1947</w:t>
      </w:r>
      <w:r w:rsidR="00495558">
        <w:rPr>
          <w:sz w:val="32"/>
          <w:szCs w:val="32"/>
        </w:rPr>
        <w:t xml:space="preserve"> – First ‘Bug’ was </w:t>
      </w:r>
      <w:r w:rsidR="00A17100">
        <w:rPr>
          <w:sz w:val="32"/>
          <w:szCs w:val="32"/>
        </w:rPr>
        <w:t>an actua</w:t>
      </w:r>
      <w:r>
        <w:rPr>
          <w:sz w:val="32"/>
          <w:szCs w:val="32"/>
        </w:rPr>
        <w:t>l moth stuck in a relay of the MARK II computer</w:t>
      </w:r>
      <w:r w:rsidR="00BD42BC">
        <w:rPr>
          <w:sz w:val="32"/>
          <w:szCs w:val="32"/>
        </w:rPr>
        <w:t xml:space="preserve">, found by </w:t>
      </w:r>
      <w:hyperlink r:id="rId6" w:history="1">
        <w:r w:rsidR="00BD42BC" w:rsidRPr="00BD42BC">
          <w:rPr>
            <w:rStyle w:val="Hyperlink"/>
            <w:sz w:val="32"/>
            <w:szCs w:val="32"/>
          </w:rPr>
          <w:t>Grace Hopper</w:t>
        </w:r>
      </w:hyperlink>
      <w:r w:rsidR="00BD42BC">
        <w:rPr>
          <w:sz w:val="32"/>
          <w:szCs w:val="32"/>
        </w:rPr>
        <w:t>.</w:t>
      </w:r>
      <w:r w:rsidR="00C4633D">
        <w:rPr>
          <w:sz w:val="32"/>
          <w:szCs w:val="32"/>
        </w:rPr>
        <w:t xml:space="preserve"> </w:t>
      </w:r>
    </w:p>
    <w:p w:rsidR="00C4633D" w:rsidRDefault="00C4633D" w:rsidP="00495558">
      <w:pPr>
        <w:pStyle w:val="ListParagraph"/>
        <w:ind w:left="435"/>
        <w:rPr>
          <w:sz w:val="32"/>
          <w:szCs w:val="32"/>
        </w:rPr>
      </w:pPr>
    </w:p>
    <w:p w:rsidR="00495558" w:rsidRDefault="00C4633D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‘Bug’ now refers mostly to software problems, not hardware.</w:t>
      </w: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1950s – Transistors replace vacuum tubes</w:t>
      </w: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1960s – Inte</w:t>
      </w:r>
      <w:r w:rsidR="000A42A4">
        <w:rPr>
          <w:sz w:val="32"/>
          <w:szCs w:val="32"/>
        </w:rPr>
        <w:t>grated C</w:t>
      </w:r>
      <w:r w:rsidR="00AB65FC">
        <w:rPr>
          <w:sz w:val="32"/>
          <w:szCs w:val="32"/>
        </w:rPr>
        <w:t xml:space="preserve">ircuits </w:t>
      </w:r>
      <w:r w:rsidR="000A42A4">
        <w:rPr>
          <w:sz w:val="32"/>
          <w:szCs w:val="32"/>
        </w:rPr>
        <w:t xml:space="preserve">(ICs) </w:t>
      </w:r>
      <w:r w:rsidR="00AB65FC">
        <w:rPr>
          <w:sz w:val="32"/>
          <w:szCs w:val="32"/>
        </w:rPr>
        <w:t>replace individual</w:t>
      </w:r>
      <w:r>
        <w:rPr>
          <w:sz w:val="32"/>
          <w:szCs w:val="32"/>
        </w:rPr>
        <w:t xml:space="preserve"> transistors</w:t>
      </w: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</w:p>
    <w:p w:rsidR="00CC6049" w:rsidRDefault="000A42A4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1970s – VLSI (Very Large Scale I</w:t>
      </w:r>
      <w:r w:rsidR="00CC6049">
        <w:rPr>
          <w:sz w:val="32"/>
          <w:szCs w:val="32"/>
        </w:rPr>
        <w:t>ntegrat</w:t>
      </w:r>
      <w:r w:rsidR="00AB65FC">
        <w:rPr>
          <w:sz w:val="32"/>
          <w:szCs w:val="32"/>
        </w:rPr>
        <w:t>ed circuits) replace Integrated</w:t>
      </w:r>
      <w:r>
        <w:rPr>
          <w:sz w:val="32"/>
          <w:szCs w:val="32"/>
        </w:rPr>
        <w:t xml:space="preserve"> Circuits</w:t>
      </w: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1970s - Personal Computers</w:t>
      </w: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1980s – Networking</w:t>
      </w:r>
    </w:p>
    <w:p w:rsidR="00CC6049" w:rsidRDefault="00CC6049" w:rsidP="00495558">
      <w:pPr>
        <w:pStyle w:val="ListParagraph"/>
        <w:ind w:left="435"/>
        <w:rPr>
          <w:sz w:val="32"/>
          <w:szCs w:val="32"/>
        </w:rPr>
      </w:pPr>
    </w:p>
    <w:p w:rsidR="00CC6049" w:rsidRDefault="00821F81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1990s – </w:t>
      </w:r>
      <w:proofErr w:type="spellStart"/>
      <w:r>
        <w:rPr>
          <w:sz w:val="32"/>
          <w:szCs w:val="32"/>
        </w:rPr>
        <w:t>World</w:t>
      </w:r>
      <w:r w:rsidR="00A56665">
        <w:rPr>
          <w:sz w:val="32"/>
          <w:szCs w:val="32"/>
        </w:rPr>
        <w:t>Wide</w:t>
      </w:r>
      <w:r w:rsidR="00CC6049">
        <w:rPr>
          <w:sz w:val="32"/>
          <w:szCs w:val="32"/>
        </w:rPr>
        <w:t>Web</w:t>
      </w:r>
      <w:proofErr w:type="spellEnd"/>
      <w:r w:rsidR="00A56665">
        <w:rPr>
          <w:sz w:val="32"/>
          <w:szCs w:val="32"/>
        </w:rPr>
        <w:t xml:space="preserve">. </w:t>
      </w:r>
      <w:r w:rsidR="00AB65FC">
        <w:rPr>
          <w:sz w:val="32"/>
          <w:szCs w:val="32"/>
        </w:rPr>
        <w:t xml:space="preserve">  </w:t>
      </w:r>
      <w:r w:rsidR="00A56665">
        <w:rPr>
          <w:sz w:val="32"/>
          <w:szCs w:val="32"/>
        </w:rPr>
        <w:t>Java.</w:t>
      </w:r>
    </w:p>
    <w:p w:rsidR="00AB65FC" w:rsidRDefault="00AB65FC" w:rsidP="00495558">
      <w:pPr>
        <w:pStyle w:val="ListParagraph"/>
        <w:ind w:left="435"/>
        <w:rPr>
          <w:sz w:val="32"/>
          <w:szCs w:val="32"/>
        </w:rPr>
      </w:pPr>
    </w:p>
    <w:p w:rsidR="00AB65FC" w:rsidRDefault="00AB65FC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2000s – Social Media</w:t>
      </w:r>
    </w:p>
    <w:p w:rsidR="00AB65FC" w:rsidRDefault="00AB65FC" w:rsidP="00495558">
      <w:pPr>
        <w:pStyle w:val="ListParagraph"/>
        <w:ind w:left="435"/>
        <w:rPr>
          <w:sz w:val="32"/>
          <w:szCs w:val="32"/>
        </w:rPr>
      </w:pPr>
    </w:p>
    <w:p w:rsidR="00AB65FC" w:rsidRDefault="00AB65FC" w:rsidP="00495558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2010s </w:t>
      </w:r>
      <w:r w:rsidR="002153B1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2153B1">
        <w:rPr>
          <w:sz w:val="32"/>
          <w:szCs w:val="32"/>
        </w:rPr>
        <w:t>Smartphones and…</w:t>
      </w:r>
      <w:r w:rsidR="000A42A4">
        <w:rPr>
          <w:sz w:val="32"/>
          <w:szCs w:val="32"/>
        </w:rPr>
        <w:t>VR?...AI?</w:t>
      </w:r>
    </w:p>
    <w:p w:rsidR="00C4633D" w:rsidRDefault="00C4633D" w:rsidP="00495558">
      <w:pPr>
        <w:pStyle w:val="ListParagraph"/>
        <w:ind w:left="435"/>
        <w:rPr>
          <w:sz w:val="32"/>
          <w:szCs w:val="32"/>
        </w:rPr>
      </w:pPr>
    </w:p>
    <w:p w:rsidR="007B21CF" w:rsidRDefault="007B21CF" w:rsidP="00495558">
      <w:pPr>
        <w:pStyle w:val="ListParagraph"/>
        <w:ind w:left="435"/>
        <w:rPr>
          <w:sz w:val="32"/>
          <w:szCs w:val="32"/>
        </w:rPr>
      </w:pPr>
    </w:p>
    <w:p w:rsidR="00CC6049" w:rsidRPr="00C4633D" w:rsidRDefault="009C1DB4" w:rsidP="009C1DB4">
      <w:pPr>
        <w:pStyle w:val="ListParagraph"/>
        <w:ind w:left="435"/>
        <w:rPr>
          <w:b/>
          <w:sz w:val="36"/>
          <w:szCs w:val="36"/>
        </w:rPr>
      </w:pPr>
      <w:r w:rsidRPr="00C4633D">
        <w:rPr>
          <w:b/>
          <w:sz w:val="36"/>
          <w:szCs w:val="36"/>
        </w:rPr>
        <w:t>Basic Computer Architecture</w:t>
      </w:r>
    </w:p>
    <w:p w:rsidR="009C1DB4" w:rsidRDefault="009C1DB4" w:rsidP="009C1DB4">
      <w:pPr>
        <w:pStyle w:val="ListParagraph"/>
        <w:ind w:left="435"/>
        <w:rPr>
          <w:b/>
          <w:sz w:val="32"/>
          <w:szCs w:val="32"/>
        </w:rPr>
      </w:pPr>
    </w:p>
    <w:p w:rsidR="009C1DB4" w:rsidRPr="009C1DB4" w:rsidRDefault="009C1DB4" w:rsidP="009C1D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>Input devices</w:t>
      </w:r>
    </w:p>
    <w:p w:rsidR="009C1DB4" w:rsidRPr="009C1DB4" w:rsidRDefault="009C1DB4" w:rsidP="009C1D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>Output devices</w:t>
      </w:r>
    </w:p>
    <w:p w:rsidR="009C1DB4" w:rsidRPr="009C1DB4" w:rsidRDefault="009C1DB4" w:rsidP="009C1D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>Long term storage</w:t>
      </w:r>
      <w:r w:rsidR="000A42A4">
        <w:rPr>
          <w:sz w:val="32"/>
          <w:szCs w:val="32"/>
        </w:rPr>
        <w:t xml:space="preserve"> (Hard drive, tape backups</w:t>
      </w:r>
      <w:r w:rsidR="00C4633D">
        <w:rPr>
          <w:sz w:val="32"/>
          <w:szCs w:val="32"/>
        </w:rPr>
        <w:t>, CD/DVD, USB stick…</w:t>
      </w:r>
      <w:r w:rsidR="000A42A4">
        <w:rPr>
          <w:sz w:val="32"/>
          <w:szCs w:val="32"/>
        </w:rPr>
        <w:t>)</w:t>
      </w:r>
    </w:p>
    <w:p w:rsidR="009C1DB4" w:rsidRPr="009C1DB4" w:rsidRDefault="009C1DB4" w:rsidP="009C1D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>Short term storage (RAM)</w:t>
      </w:r>
    </w:p>
    <w:p w:rsidR="009C1DB4" w:rsidRPr="009C1DB4" w:rsidRDefault="009C1DB4" w:rsidP="009C1D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>Communication devices</w:t>
      </w:r>
      <w:r w:rsidR="00613D0A">
        <w:rPr>
          <w:sz w:val="32"/>
          <w:szCs w:val="32"/>
        </w:rPr>
        <w:t xml:space="preserve"> (MODEM = acronym of ‘</w:t>
      </w:r>
      <w:proofErr w:type="spellStart"/>
      <w:r w:rsidR="00613D0A" w:rsidRPr="00DC78B1">
        <w:rPr>
          <w:b/>
          <w:sz w:val="32"/>
          <w:szCs w:val="32"/>
        </w:rPr>
        <w:t>MO</w:t>
      </w:r>
      <w:r w:rsidR="00613D0A">
        <w:rPr>
          <w:sz w:val="32"/>
          <w:szCs w:val="32"/>
        </w:rPr>
        <w:t>dulator</w:t>
      </w:r>
      <w:proofErr w:type="spellEnd"/>
      <w:r w:rsidR="00613D0A">
        <w:rPr>
          <w:sz w:val="32"/>
          <w:szCs w:val="32"/>
        </w:rPr>
        <w:t xml:space="preserve"> </w:t>
      </w:r>
      <w:proofErr w:type="spellStart"/>
      <w:r w:rsidR="00613D0A" w:rsidRPr="00DC78B1">
        <w:rPr>
          <w:b/>
          <w:sz w:val="32"/>
          <w:szCs w:val="32"/>
        </w:rPr>
        <w:t>DEM</w:t>
      </w:r>
      <w:r w:rsidR="00613D0A">
        <w:rPr>
          <w:sz w:val="32"/>
          <w:szCs w:val="32"/>
        </w:rPr>
        <w:t>odulator</w:t>
      </w:r>
      <w:proofErr w:type="spellEnd"/>
      <w:r w:rsidR="00613D0A">
        <w:rPr>
          <w:sz w:val="32"/>
          <w:szCs w:val="32"/>
        </w:rPr>
        <w:t xml:space="preserve">’).  </w:t>
      </w:r>
    </w:p>
    <w:p w:rsidR="009C1DB4" w:rsidRPr="009C1DB4" w:rsidRDefault="009C1DB4" w:rsidP="009C1D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>Central Processing Unit (CPU)</w:t>
      </w:r>
    </w:p>
    <w:p w:rsidR="009C1DB4" w:rsidRPr="009C1DB4" w:rsidRDefault="009C1DB4" w:rsidP="009C1DB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 xml:space="preserve">Control </w:t>
      </w:r>
      <w:r w:rsidR="00DC78B1">
        <w:rPr>
          <w:sz w:val="32"/>
          <w:szCs w:val="32"/>
        </w:rPr>
        <w:t xml:space="preserve">circuitry  </w:t>
      </w:r>
    </w:p>
    <w:p w:rsidR="00C4633D" w:rsidRPr="00C4633D" w:rsidRDefault="00C4633D" w:rsidP="00C4633D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Registers (Used for temporary storage of calculations. there are very few registers in the CPU</w:t>
      </w:r>
      <w:r w:rsidR="009C1DB4" w:rsidRPr="009C1DB4">
        <w:rPr>
          <w:sz w:val="32"/>
          <w:szCs w:val="32"/>
        </w:rPr>
        <w:t xml:space="preserve">, </w:t>
      </w:r>
      <w:r>
        <w:rPr>
          <w:sz w:val="32"/>
          <w:szCs w:val="32"/>
        </w:rPr>
        <w:t>but they have the fastest possible</w:t>
      </w:r>
      <w:r w:rsidR="009C1DB4" w:rsidRPr="009C1DB4">
        <w:rPr>
          <w:sz w:val="32"/>
          <w:szCs w:val="32"/>
        </w:rPr>
        <w:t xml:space="preserve"> storage</w:t>
      </w:r>
      <w:r>
        <w:rPr>
          <w:sz w:val="32"/>
          <w:szCs w:val="32"/>
        </w:rPr>
        <w:t xml:space="preserve"> and retrieval of data.</w:t>
      </w:r>
      <w:r w:rsidR="009C1DB4" w:rsidRPr="009C1DB4">
        <w:rPr>
          <w:sz w:val="32"/>
          <w:szCs w:val="32"/>
        </w:rPr>
        <w:t>)</w:t>
      </w:r>
    </w:p>
    <w:p w:rsidR="009C1DB4" w:rsidRDefault="009C1DB4" w:rsidP="009C1DB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9C1DB4">
        <w:rPr>
          <w:sz w:val="32"/>
          <w:szCs w:val="32"/>
        </w:rPr>
        <w:t>Arithmetic and Logical Unit (ALU)</w:t>
      </w:r>
    </w:p>
    <w:p w:rsidR="009C1DB4" w:rsidRDefault="009C1DB4" w:rsidP="009C1DB4">
      <w:pPr>
        <w:pStyle w:val="ListParagraph"/>
        <w:ind w:left="435"/>
        <w:rPr>
          <w:sz w:val="32"/>
          <w:szCs w:val="32"/>
        </w:rPr>
      </w:pPr>
    </w:p>
    <w:p w:rsidR="00613D0A" w:rsidRDefault="00613D0A" w:rsidP="009C1DB4">
      <w:pPr>
        <w:pStyle w:val="ListParagraph"/>
        <w:ind w:left="435"/>
        <w:rPr>
          <w:sz w:val="32"/>
          <w:szCs w:val="32"/>
        </w:rPr>
      </w:pPr>
    </w:p>
    <w:p w:rsidR="009C1DB4" w:rsidRPr="009C1DB4" w:rsidRDefault="009C1DB4" w:rsidP="009C1DB4">
      <w:pPr>
        <w:pStyle w:val="ListParagraph"/>
        <w:ind w:left="435"/>
        <w:rPr>
          <w:b/>
          <w:sz w:val="32"/>
          <w:szCs w:val="32"/>
        </w:rPr>
      </w:pPr>
      <w:r w:rsidRPr="009C1DB4">
        <w:rPr>
          <w:b/>
          <w:sz w:val="32"/>
          <w:szCs w:val="32"/>
        </w:rPr>
        <w:t>Other Computer Architectures</w:t>
      </w:r>
      <w:r w:rsidR="007B21CF">
        <w:rPr>
          <w:b/>
          <w:sz w:val="32"/>
          <w:szCs w:val="32"/>
        </w:rPr>
        <w:t xml:space="preserve">  (a few examples)</w:t>
      </w:r>
    </w:p>
    <w:p w:rsidR="009C1DB4" w:rsidRDefault="001D1CFE" w:rsidP="009C1DB4">
      <w:pPr>
        <w:pStyle w:val="ListParagraph"/>
        <w:numPr>
          <w:ilvl w:val="2"/>
          <w:numId w:val="3"/>
        </w:numPr>
        <w:rPr>
          <w:sz w:val="32"/>
          <w:szCs w:val="32"/>
        </w:rPr>
      </w:pPr>
      <w:hyperlink r:id="rId7" w:history="1">
        <w:r w:rsidR="009C1DB4" w:rsidRPr="00613D0A">
          <w:rPr>
            <w:rStyle w:val="Hyperlink"/>
            <w:sz w:val="32"/>
            <w:szCs w:val="32"/>
          </w:rPr>
          <w:t>Analog</w:t>
        </w:r>
      </w:hyperlink>
    </w:p>
    <w:p w:rsidR="009C1DB4" w:rsidRDefault="001D1CFE" w:rsidP="009C1DB4">
      <w:pPr>
        <w:pStyle w:val="ListParagraph"/>
        <w:numPr>
          <w:ilvl w:val="2"/>
          <w:numId w:val="3"/>
        </w:numPr>
        <w:rPr>
          <w:sz w:val="32"/>
          <w:szCs w:val="32"/>
        </w:rPr>
      </w:pPr>
      <w:hyperlink r:id="rId8" w:history="1">
        <w:r w:rsidR="009C1DB4" w:rsidRPr="00613D0A">
          <w:rPr>
            <w:rStyle w:val="Hyperlink"/>
            <w:sz w:val="32"/>
            <w:szCs w:val="32"/>
          </w:rPr>
          <w:t>Non-binary, but digital</w:t>
        </w:r>
      </w:hyperlink>
    </w:p>
    <w:p w:rsidR="009C1DB4" w:rsidRDefault="001D1CFE" w:rsidP="009C1DB4">
      <w:pPr>
        <w:pStyle w:val="ListParagraph"/>
        <w:numPr>
          <w:ilvl w:val="2"/>
          <w:numId w:val="3"/>
        </w:numPr>
        <w:rPr>
          <w:sz w:val="32"/>
          <w:szCs w:val="32"/>
        </w:rPr>
      </w:pPr>
      <w:hyperlink r:id="rId9" w:history="1">
        <w:r w:rsidR="009C1DB4" w:rsidRPr="00944981">
          <w:rPr>
            <w:rStyle w:val="Hyperlink"/>
            <w:sz w:val="32"/>
            <w:szCs w:val="32"/>
          </w:rPr>
          <w:t>Dataflow</w:t>
        </w:r>
      </w:hyperlink>
    </w:p>
    <w:p w:rsidR="009C1DB4" w:rsidRDefault="001D1CFE" w:rsidP="009C1DB4">
      <w:pPr>
        <w:pStyle w:val="ListParagraph"/>
        <w:numPr>
          <w:ilvl w:val="2"/>
          <w:numId w:val="3"/>
        </w:numPr>
        <w:rPr>
          <w:sz w:val="32"/>
          <w:szCs w:val="32"/>
        </w:rPr>
      </w:pPr>
      <w:hyperlink r:id="rId10" w:history="1">
        <w:r w:rsidR="009C1DB4" w:rsidRPr="00944981">
          <w:rPr>
            <w:rStyle w:val="Hyperlink"/>
            <w:sz w:val="32"/>
            <w:szCs w:val="32"/>
          </w:rPr>
          <w:t>Quantum</w:t>
        </w:r>
      </w:hyperlink>
    </w:p>
    <w:p w:rsidR="00CC6049" w:rsidRDefault="009C1DB4" w:rsidP="009C1DB4">
      <w:pPr>
        <w:rPr>
          <w:b/>
          <w:sz w:val="32"/>
          <w:szCs w:val="32"/>
        </w:rPr>
      </w:pPr>
      <w:r w:rsidRPr="00821F81">
        <w:rPr>
          <w:b/>
          <w:sz w:val="32"/>
          <w:szCs w:val="32"/>
        </w:rPr>
        <w:t xml:space="preserve"> History of Computers – Software</w:t>
      </w:r>
    </w:p>
    <w:p w:rsidR="00161441" w:rsidRPr="00821F81" w:rsidRDefault="00161441" w:rsidP="009C1DB4">
      <w:pPr>
        <w:rPr>
          <w:b/>
          <w:sz w:val="32"/>
          <w:szCs w:val="32"/>
        </w:rPr>
      </w:pPr>
    </w:p>
    <w:p w:rsidR="00FE648F" w:rsidRDefault="00FE648F" w:rsidP="00FE648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ENIAC</w:t>
      </w:r>
      <w:r w:rsidR="002B0608">
        <w:rPr>
          <w:sz w:val="32"/>
          <w:szCs w:val="32"/>
        </w:rPr>
        <w:t>:</w:t>
      </w:r>
      <w:r>
        <w:rPr>
          <w:sz w:val="32"/>
          <w:szCs w:val="32"/>
        </w:rPr>
        <w:t xml:space="preserve"> was first programmed by plugging in cables</w:t>
      </w:r>
    </w:p>
    <w:p w:rsidR="00161441" w:rsidRPr="00161441" w:rsidRDefault="00161441" w:rsidP="00161441">
      <w:pPr>
        <w:rPr>
          <w:sz w:val="32"/>
          <w:szCs w:val="32"/>
        </w:rPr>
      </w:pPr>
    </w:p>
    <w:p w:rsidR="00105B41" w:rsidRPr="00105B41" w:rsidRDefault="00FE648F" w:rsidP="00FE64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648F">
        <w:rPr>
          <w:sz w:val="32"/>
          <w:szCs w:val="32"/>
        </w:rPr>
        <w:t>ENIAC</w:t>
      </w:r>
      <w:r w:rsidR="002B0608">
        <w:rPr>
          <w:sz w:val="32"/>
          <w:szCs w:val="32"/>
        </w:rPr>
        <w:t>:</w:t>
      </w:r>
      <w:r w:rsidRPr="00FE648F">
        <w:rPr>
          <w:sz w:val="32"/>
          <w:szCs w:val="32"/>
        </w:rPr>
        <w:t xml:space="preserve"> </w:t>
      </w:r>
      <w:hyperlink r:id="rId11" w:history="1">
        <w:r w:rsidRPr="009126BA">
          <w:rPr>
            <w:rStyle w:val="Hyperlink"/>
            <w:sz w:val="32"/>
            <w:szCs w:val="32"/>
          </w:rPr>
          <w:t>John Von Neumann</w:t>
        </w:r>
      </w:hyperlink>
      <w:r w:rsidRPr="00FE648F">
        <w:rPr>
          <w:sz w:val="32"/>
          <w:szCs w:val="32"/>
        </w:rPr>
        <w:t xml:space="preserve"> – s</w:t>
      </w:r>
      <w:r w:rsidR="00A56665">
        <w:rPr>
          <w:sz w:val="32"/>
          <w:szCs w:val="32"/>
        </w:rPr>
        <w:t xml:space="preserve">tore programs just like you store data  </w:t>
      </w:r>
      <w:r w:rsidR="00105B41">
        <w:rPr>
          <w:sz w:val="32"/>
          <w:szCs w:val="32"/>
        </w:rPr>
        <w:t xml:space="preserve">        </w:t>
      </w:r>
    </w:p>
    <w:p w:rsidR="00FE648F" w:rsidRDefault="00A56665" w:rsidP="00161441">
      <w:pPr>
        <w:rPr>
          <w:sz w:val="24"/>
          <w:szCs w:val="24"/>
        </w:rPr>
      </w:pPr>
      <w:r w:rsidRPr="00161441">
        <w:rPr>
          <w:sz w:val="24"/>
          <w:szCs w:val="24"/>
        </w:rPr>
        <w:t>“</w:t>
      </w:r>
      <w:r w:rsidR="00161441">
        <w:rPr>
          <w:sz w:val="24"/>
          <w:szCs w:val="24"/>
        </w:rPr>
        <w:t xml:space="preserve">See- </w:t>
      </w:r>
      <w:r w:rsidRPr="00161441">
        <w:rPr>
          <w:sz w:val="24"/>
          <w:szCs w:val="24"/>
        </w:rPr>
        <w:t>Stored Program Architecture”</w:t>
      </w:r>
    </w:p>
    <w:p w:rsidR="00681CCA" w:rsidRDefault="00161441" w:rsidP="00161441">
      <w:r>
        <w:rPr>
          <w:sz w:val="24"/>
          <w:szCs w:val="24"/>
        </w:rPr>
        <w:t>(check out this part of the Von Neumann Wikipedia page:</w:t>
      </w:r>
      <w:r w:rsidRPr="00161441">
        <w:t xml:space="preserve"> </w:t>
      </w:r>
    </w:p>
    <w:p w:rsidR="00161441" w:rsidRDefault="001D1CFE" w:rsidP="00161441">
      <w:pPr>
        <w:rPr>
          <w:sz w:val="24"/>
          <w:szCs w:val="24"/>
        </w:rPr>
      </w:pPr>
      <w:hyperlink r:id="rId12" w:history="1">
        <w:r w:rsidR="00161441" w:rsidRPr="00161441">
          <w:rPr>
            <w:rStyle w:val="Hyperlink"/>
            <w:sz w:val="24"/>
            <w:szCs w:val="24"/>
          </w:rPr>
          <w:t>https://en.wikipedia.org/wiki/John_von_Neumann#Cognitive_abilities</w:t>
        </w:r>
      </w:hyperlink>
    </w:p>
    <w:p w:rsidR="00161441" w:rsidRPr="00161441" w:rsidRDefault="00161441" w:rsidP="00161441">
      <w:pPr>
        <w:rPr>
          <w:sz w:val="24"/>
          <w:szCs w:val="24"/>
        </w:rPr>
      </w:pPr>
      <w:r>
        <w:rPr>
          <w:sz w:val="24"/>
          <w:szCs w:val="24"/>
        </w:rPr>
        <w:t>Whenever I feel like I’ve been amazingly clever, I re-read this.  It smacks a person right back down to earth.)</w:t>
      </w:r>
    </w:p>
    <w:p w:rsidR="00821F81" w:rsidRPr="00821F81" w:rsidRDefault="00821F81" w:rsidP="00821F81">
      <w:pPr>
        <w:rPr>
          <w:sz w:val="32"/>
          <w:szCs w:val="32"/>
        </w:rPr>
      </w:pPr>
    </w:p>
    <w:p w:rsidR="00FE2132" w:rsidRDefault="004A3AD7" w:rsidP="00FE2132">
      <w:pPr>
        <w:rPr>
          <w:b/>
          <w:sz w:val="32"/>
          <w:szCs w:val="32"/>
        </w:rPr>
      </w:pPr>
      <w:r w:rsidRPr="002B0608">
        <w:rPr>
          <w:b/>
          <w:sz w:val="32"/>
          <w:szCs w:val="32"/>
        </w:rPr>
        <w:t>Binary and Hexadecimal counting, addition, and conversion between bases.</w:t>
      </w:r>
      <w:r w:rsidR="00BD42BC">
        <w:rPr>
          <w:b/>
          <w:sz w:val="32"/>
          <w:szCs w:val="32"/>
        </w:rPr>
        <w:t xml:space="preserve">  You should know how these work, or be able to do the following tasks by hand, for exam #1.</w:t>
      </w:r>
    </w:p>
    <w:p w:rsidR="00A54992" w:rsidRDefault="00A54992" w:rsidP="00A5499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Place value in base-10, base-2, base 16 systems</w:t>
      </w:r>
    </w:p>
    <w:p w:rsidR="00A54992" w:rsidRDefault="00A54992" w:rsidP="00A5499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Counting in binary</w:t>
      </w:r>
    </w:p>
    <w:p w:rsidR="002E073F" w:rsidRDefault="002E073F" w:rsidP="00A5499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Adding in binary, with carry.</w:t>
      </w:r>
    </w:p>
    <w:p w:rsidR="00A54992" w:rsidRDefault="00A54992" w:rsidP="00A5499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Hexadecimal digits</w:t>
      </w:r>
    </w:p>
    <w:p w:rsidR="00A54992" w:rsidRDefault="00A54992" w:rsidP="00A5499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Convert binary to hexadecimal and back again</w:t>
      </w:r>
    </w:p>
    <w:p w:rsidR="00A54992" w:rsidRDefault="00483539" w:rsidP="004835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Convert binary to decimal and back again.</w:t>
      </w:r>
    </w:p>
    <w:p w:rsidR="00DC78B1" w:rsidRDefault="00DC78B1" w:rsidP="004835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Convert between decimal and hex using binary as an intermediate step.  (less difficult)</w:t>
      </w:r>
    </w:p>
    <w:p w:rsidR="002E073F" w:rsidRDefault="00DC78B1" w:rsidP="004835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2E073F">
        <w:rPr>
          <w:sz w:val="32"/>
          <w:szCs w:val="32"/>
        </w:rPr>
        <w:t>onvert directly from decimal to hex and back.</w:t>
      </w:r>
      <w:r>
        <w:rPr>
          <w:sz w:val="32"/>
          <w:szCs w:val="32"/>
        </w:rPr>
        <w:t xml:space="preserve"> (more difficult)</w:t>
      </w:r>
    </w:p>
    <w:p w:rsidR="00483539" w:rsidRPr="00AB65FC" w:rsidRDefault="00483539" w:rsidP="004835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RGB color scheme as 6 hex digits</w:t>
      </w:r>
    </w:p>
    <w:p w:rsidR="00483539" w:rsidRDefault="00537141" w:rsidP="00483539">
      <w:pPr>
        <w:rPr>
          <w:sz w:val="32"/>
          <w:szCs w:val="32"/>
        </w:rPr>
      </w:pPr>
      <w:r>
        <w:rPr>
          <w:sz w:val="32"/>
          <w:szCs w:val="32"/>
        </w:rPr>
        <w:t>Number base c</w:t>
      </w:r>
      <w:r w:rsidR="00483539">
        <w:rPr>
          <w:sz w:val="32"/>
          <w:szCs w:val="32"/>
        </w:rPr>
        <w:t>onversion</w:t>
      </w:r>
      <w:r>
        <w:rPr>
          <w:sz w:val="32"/>
          <w:szCs w:val="32"/>
        </w:rPr>
        <w:t xml:space="preserve"> tutorials</w:t>
      </w:r>
      <w:r w:rsidR="00483539">
        <w:rPr>
          <w:sz w:val="32"/>
          <w:szCs w:val="32"/>
        </w:rPr>
        <w:t xml:space="preserve"> can be found on the web.  Here is one web page:</w:t>
      </w:r>
    </w:p>
    <w:p w:rsidR="00483539" w:rsidRDefault="001D1CFE" w:rsidP="00483539">
      <w:pPr>
        <w:rPr>
          <w:rStyle w:val="Hyperlink"/>
          <w:sz w:val="32"/>
          <w:szCs w:val="32"/>
        </w:rPr>
      </w:pPr>
      <w:hyperlink r:id="rId13" w:history="1">
        <w:r w:rsidR="00483539" w:rsidRPr="00483539">
          <w:rPr>
            <w:rStyle w:val="Hyperlink"/>
            <w:sz w:val="32"/>
            <w:szCs w:val="32"/>
          </w:rPr>
          <w:t>http://www.purplemath.com/modules/numbbase.htm</w:t>
        </w:r>
      </w:hyperlink>
    </w:p>
    <w:p w:rsidR="001D1CFE" w:rsidRDefault="001D1CFE" w:rsidP="00483539">
      <w:pPr>
        <w:rPr>
          <w:rStyle w:val="Hyperlink"/>
          <w:sz w:val="32"/>
          <w:szCs w:val="32"/>
        </w:rPr>
      </w:pPr>
      <w:r>
        <w:rPr>
          <w:rStyle w:val="Hyperlink"/>
          <w:sz w:val="32"/>
          <w:szCs w:val="32"/>
        </w:rPr>
        <w:t>--------------------------------------------------------------------------------------------</w:t>
      </w:r>
      <w:bookmarkStart w:id="0" w:name="_GoBack"/>
      <w:bookmarkEnd w:id="0"/>
    </w:p>
    <w:p w:rsidR="001D1CFE" w:rsidRDefault="001D1CFE" w:rsidP="001D1CFE">
      <w:pPr>
        <w:pStyle w:val="ListParagraph"/>
        <w:ind w:left="360"/>
        <w:rPr>
          <w:sz w:val="32"/>
          <w:szCs w:val="32"/>
        </w:rPr>
      </w:pPr>
    </w:p>
    <w:p w:rsidR="001D1CFE" w:rsidRDefault="001D1CFE" w:rsidP="001D1C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Machine Language is the binary language that executes directly on the hardware, but is very different for each different CPU model.  </w:t>
      </w:r>
    </w:p>
    <w:p w:rsidR="001D1CFE" w:rsidRPr="00821F81" w:rsidRDefault="001D1CFE" w:rsidP="001D1CFE">
      <w:pPr>
        <w:pStyle w:val="ListParagraph"/>
        <w:rPr>
          <w:sz w:val="32"/>
          <w:szCs w:val="32"/>
        </w:rPr>
      </w:pPr>
    </w:p>
    <w:p w:rsidR="001D1CFE" w:rsidRPr="00821F81" w:rsidRDefault="001D1CFE" w:rsidP="001D1CFE">
      <w:pPr>
        <w:pStyle w:val="ListParagraph"/>
        <w:ind w:left="360"/>
        <w:rPr>
          <w:sz w:val="32"/>
          <w:szCs w:val="32"/>
        </w:rPr>
      </w:pPr>
      <w:r w:rsidRPr="00821F81">
        <w:rPr>
          <w:sz w:val="32"/>
          <w:szCs w:val="32"/>
        </w:rPr>
        <w:t xml:space="preserve"> </w:t>
      </w:r>
    </w:p>
    <w:p w:rsidR="001D1CFE" w:rsidRDefault="001D1CFE" w:rsidP="001D1C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Assembly Language (somewhat more readable machine language)</w:t>
      </w:r>
    </w:p>
    <w:p w:rsidR="001D1CFE" w:rsidRPr="001B73CC" w:rsidRDefault="001D1CFE" w:rsidP="001D1CFE">
      <w:pPr>
        <w:pStyle w:val="ListParagraph"/>
        <w:ind w:left="360"/>
        <w:rPr>
          <w:sz w:val="32"/>
          <w:szCs w:val="32"/>
        </w:rPr>
      </w:pPr>
    </w:p>
    <w:p w:rsidR="001D1CFE" w:rsidRPr="00821F81" w:rsidRDefault="001D1CFE" w:rsidP="001D1CF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821F81">
        <w:rPr>
          <w:b/>
          <w:sz w:val="32"/>
          <w:szCs w:val="32"/>
        </w:rPr>
        <w:t>High level Languages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FORTRAN (optimized for scientific/math applications)</w:t>
      </w:r>
    </w:p>
    <w:p w:rsidR="001D1CFE" w:rsidRDefault="001D1CFE" w:rsidP="001D1CFE">
      <w:pPr>
        <w:pStyle w:val="ListParagraph"/>
        <w:ind w:left="1875"/>
        <w:rPr>
          <w:sz w:val="32"/>
          <w:szCs w:val="32"/>
        </w:rPr>
      </w:pP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Cobol (for business applications)</w:t>
      </w:r>
    </w:p>
    <w:p w:rsidR="001D1CFE" w:rsidRPr="00537141" w:rsidRDefault="001D1CFE" w:rsidP="001D1CFE">
      <w:pPr>
        <w:pStyle w:val="ListParagraph"/>
        <w:rPr>
          <w:sz w:val="32"/>
          <w:szCs w:val="32"/>
        </w:rPr>
      </w:pPr>
    </w:p>
    <w:p w:rsidR="001D1CFE" w:rsidRDefault="001D1CFE" w:rsidP="001D1CFE">
      <w:pPr>
        <w:pStyle w:val="ListParagraph"/>
        <w:ind w:left="1875"/>
        <w:rPr>
          <w:sz w:val="32"/>
          <w:szCs w:val="32"/>
        </w:rPr>
      </w:pP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 (general purpose, very popular, very powerful, ancestor of many modern languages)</w:t>
      </w:r>
    </w:p>
    <w:p w:rsidR="001D1CFE" w:rsidRDefault="001D1CFE" w:rsidP="001D1CFE">
      <w:pPr>
        <w:pStyle w:val="ListParagraph"/>
        <w:ind w:left="1875"/>
        <w:rPr>
          <w:sz w:val="32"/>
          <w:szCs w:val="32"/>
        </w:rPr>
      </w:pP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5827FB">
        <w:rPr>
          <w:b/>
          <w:i/>
          <w:sz w:val="32"/>
          <w:szCs w:val="32"/>
        </w:rPr>
        <w:t>Java!</w:t>
      </w:r>
      <w:r>
        <w:rPr>
          <w:sz w:val="32"/>
          <w:szCs w:val="32"/>
        </w:rPr>
        <w:t xml:space="preserve">  (object oriented, familiar syntax based on the C language </w:t>
      </w:r>
      <w:hyperlink r:id="rId14" w:history="1">
        <w:r w:rsidRPr="005827FB">
          <w:rPr>
            <w:rStyle w:val="Hyperlink"/>
            <w:sz w:val="32"/>
            <w:szCs w:val="32"/>
          </w:rPr>
          <w:t>https://en.wikipedia.org/wiki/List_of_C-family_programming_languages</w:t>
        </w:r>
      </w:hyperlink>
      <w:r>
        <w:rPr>
          <w:sz w:val="32"/>
          <w:szCs w:val="32"/>
        </w:rPr>
        <w:t xml:space="preserve">  , currently the most popular programming language in the world.)</w:t>
      </w:r>
    </w:p>
    <w:p w:rsidR="001D1CFE" w:rsidRDefault="001D1CFE" w:rsidP="001D1CFE">
      <w:pPr>
        <w:rPr>
          <w:sz w:val="32"/>
          <w:szCs w:val="32"/>
        </w:rPr>
      </w:pPr>
    </w:p>
    <w:p w:rsidR="001D1CFE" w:rsidRDefault="001D1CFE" w:rsidP="001D1CFE">
      <w:pPr>
        <w:rPr>
          <w:sz w:val="32"/>
          <w:szCs w:val="32"/>
        </w:rPr>
      </w:pPr>
    </w:p>
    <w:p w:rsidR="001D1CFE" w:rsidRDefault="001D1CFE" w:rsidP="001D1CFE">
      <w:pPr>
        <w:rPr>
          <w:sz w:val="32"/>
          <w:szCs w:val="32"/>
        </w:rPr>
      </w:pPr>
      <w:r>
        <w:rPr>
          <w:sz w:val="32"/>
          <w:szCs w:val="32"/>
        </w:rPr>
        <w:t>Programming Paradigms (ways of thinking)</w:t>
      </w:r>
    </w:p>
    <w:p w:rsidR="001D1CFE" w:rsidRDefault="001D1CFE" w:rsidP="001D1C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Monolithic (code is not modular, re-usable, or easily maintainable.  It is possible to create poor code in any language.)</w:t>
      </w:r>
    </w:p>
    <w:p w:rsidR="001D1CFE" w:rsidRDefault="001D1CFE" w:rsidP="001D1C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Structured Programming</w:t>
      </w:r>
    </w:p>
    <w:p w:rsidR="001D1CFE" w:rsidRDefault="001D1CFE" w:rsidP="001D1CFE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Procedural Programming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Procedures (Modula II, Pascal)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Subroutines (Fortran)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Functions (Python, Fortran)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Methods (Java)</w:t>
      </w:r>
    </w:p>
    <w:p w:rsidR="001D1CFE" w:rsidRDefault="001D1CFE" w:rsidP="001D1C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Functional Programming – treat computation as evaluation of mathematical functions</w:t>
      </w:r>
    </w:p>
    <w:p w:rsidR="001D1CFE" w:rsidRDefault="001D1CFE" w:rsidP="001D1CFE">
      <w:pPr>
        <w:pStyle w:val="ListParagraph"/>
        <w:ind w:left="360"/>
        <w:rPr>
          <w:sz w:val="32"/>
          <w:szCs w:val="32"/>
        </w:rPr>
      </w:pPr>
    </w:p>
    <w:p w:rsidR="001D1CFE" w:rsidRPr="00CA39D8" w:rsidRDefault="001D1CFE" w:rsidP="001D1C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Object Oriented Programming  </w:t>
      </w:r>
    </w:p>
    <w:p w:rsidR="001D1CFE" w:rsidRPr="00A941D6" w:rsidRDefault="001D1CFE" w:rsidP="001D1CFE">
      <w:pPr>
        <w:pStyle w:val="ListParagraph"/>
        <w:ind w:left="360"/>
        <w:rPr>
          <w:sz w:val="32"/>
          <w:szCs w:val="32"/>
        </w:rPr>
      </w:pPr>
    </w:p>
    <w:p w:rsidR="001D1CFE" w:rsidRDefault="001D1CFE" w:rsidP="001D1C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Object Oriented Languages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Simula</w:t>
      </w:r>
      <w:proofErr w:type="spellEnd"/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Smalltalk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Modula -2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C++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Ruby</w:t>
      </w:r>
    </w:p>
    <w:p w:rsidR="001D1CFE" w:rsidRDefault="001D1CFE" w:rsidP="001D1CF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Java!</w:t>
      </w:r>
    </w:p>
    <w:p w:rsidR="001D1CFE" w:rsidRDefault="001D1CFE" w:rsidP="001D1CFE">
      <w:pPr>
        <w:rPr>
          <w:sz w:val="32"/>
          <w:szCs w:val="32"/>
        </w:rPr>
      </w:pPr>
    </w:p>
    <w:p w:rsidR="001D1CFE" w:rsidRDefault="001D1CFE" w:rsidP="001D1CFE">
      <w:pPr>
        <w:rPr>
          <w:sz w:val="32"/>
          <w:szCs w:val="32"/>
        </w:rPr>
      </w:pPr>
      <w:r>
        <w:rPr>
          <w:sz w:val="32"/>
          <w:szCs w:val="32"/>
        </w:rPr>
        <w:t xml:space="preserve">Problems with older languages– </w:t>
      </w:r>
    </w:p>
    <w:p w:rsidR="001D1CFE" w:rsidRDefault="001D1CFE" w:rsidP="001D1CFE">
      <w:pPr>
        <w:rPr>
          <w:sz w:val="32"/>
          <w:szCs w:val="32"/>
        </w:rPr>
      </w:pPr>
      <w:r w:rsidRPr="00CF5539">
        <w:rPr>
          <w:b/>
          <w:sz w:val="32"/>
          <w:szCs w:val="32"/>
        </w:rPr>
        <w:t xml:space="preserve">Fortran </w:t>
      </w:r>
      <w:r>
        <w:rPr>
          <w:sz w:val="32"/>
          <w:szCs w:val="32"/>
        </w:rPr>
        <w:t xml:space="preserve">: Implicit typing, strips blanks, computed GOTO results in Spaghetti code.  </w:t>
      </w:r>
    </w:p>
    <w:p w:rsidR="001D1CFE" w:rsidRDefault="001D1CFE" w:rsidP="001D1C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These problems have been ‘cured’ with work-</w:t>
      </w:r>
      <w:proofErr w:type="spellStart"/>
      <w:r>
        <w:rPr>
          <w:sz w:val="32"/>
          <w:szCs w:val="32"/>
        </w:rPr>
        <w:t>arounds</w:t>
      </w:r>
      <w:proofErr w:type="spellEnd"/>
      <w:r>
        <w:rPr>
          <w:sz w:val="32"/>
          <w:szCs w:val="32"/>
        </w:rPr>
        <w:t>. Fortran is still the best choice for very efficient mathematical programming.</w:t>
      </w:r>
    </w:p>
    <w:p w:rsidR="001D1CFE" w:rsidRDefault="001D1CFE" w:rsidP="001D1CFE">
      <w:pPr>
        <w:rPr>
          <w:sz w:val="32"/>
          <w:szCs w:val="32"/>
        </w:rPr>
      </w:pPr>
      <w:r w:rsidRPr="00CF5539">
        <w:rPr>
          <w:b/>
          <w:sz w:val="32"/>
          <w:szCs w:val="32"/>
        </w:rPr>
        <w:t>C:</w:t>
      </w:r>
      <w:r>
        <w:rPr>
          <w:sz w:val="32"/>
          <w:szCs w:val="32"/>
        </w:rPr>
        <w:t xml:space="preserve"> Very powerful and efficient, but allowing the use of ‘naked’ addresses (pointers) can result in hard-to-find bugs.</w:t>
      </w:r>
    </w:p>
    <w:p w:rsidR="001D1CFE" w:rsidRDefault="001D1CFE" w:rsidP="001D1CFE">
      <w:pPr>
        <w:rPr>
          <w:sz w:val="32"/>
          <w:szCs w:val="32"/>
        </w:rPr>
      </w:pPr>
      <w:r>
        <w:rPr>
          <w:sz w:val="32"/>
          <w:szCs w:val="32"/>
        </w:rPr>
        <w:t>Still very widely used, especially for low-level programming (device drivers, etc.)</w:t>
      </w:r>
    </w:p>
    <w:p w:rsidR="001D1CFE" w:rsidRDefault="001D1CFE" w:rsidP="001D1CFE">
      <w:pPr>
        <w:rPr>
          <w:sz w:val="32"/>
          <w:szCs w:val="32"/>
        </w:rPr>
      </w:pPr>
    </w:p>
    <w:p w:rsidR="001D1CFE" w:rsidRDefault="001D1CFE" w:rsidP="001D1CFE">
      <w:pPr>
        <w:rPr>
          <w:sz w:val="32"/>
          <w:szCs w:val="32"/>
        </w:rPr>
      </w:pPr>
      <w:r>
        <w:rPr>
          <w:sz w:val="32"/>
          <w:szCs w:val="32"/>
        </w:rPr>
        <w:t>Java’s Object Oriented nature encourages “Information Hiding”</w:t>
      </w:r>
    </w:p>
    <w:p w:rsidR="001D1CFE" w:rsidRPr="00210974" w:rsidRDefault="001D1CFE" w:rsidP="001D1CFE">
      <w:pPr>
        <w:rPr>
          <w:sz w:val="32"/>
          <w:szCs w:val="32"/>
        </w:rPr>
      </w:pPr>
      <w:r>
        <w:rPr>
          <w:sz w:val="32"/>
          <w:szCs w:val="32"/>
        </w:rPr>
        <w:t>Each portion of the software is only given access to as much of the data as it needs to accomplish its task.</w:t>
      </w:r>
    </w:p>
    <w:p w:rsidR="001D1CFE" w:rsidRDefault="001D1CFE" w:rsidP="001D1CFE">
      <w:pPr>
        <w:rPr>
          <w:sz w:val="32"/>
          <w:szCs w:val="32"/>
        </w:rPr>
      </w:pPr>
    </w:p>
    <w:p w:rsidR="001D1CFE" w:rsidRPr="00483539" w:rsidRDefault="001D1CFE" w:rsidP="00483539">
      <w:pPr>
        <w:rPr>
          <w:sz w:val="32"/>
          <w:szCs w:val="32"/>
        </w:rPr>
      </w:pPr>
    </w:p>
    <w:sectPr w:rsidR="001D1CFE" w:rsidRPr="00483539" w:rsidSect="0046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666"/>
    <w:multiLevelType w:val="hybridMultilevel"/>
    <w:tmpl w:val="004CB4C4"/>
    <w:lvl w:ilvl="0" w:tplc="0B8A265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A8C725D"/>
    <w:multiLevelType w:val="hybridMultilevel"/>
    <w:tmpl w:val="A28A364C"/>
    <w:lvl w:ilvl="0" w:tplc="77D0D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A6D51"/>
    <w:multiLevelType w:val="hybridMultilevel"/>
    <w:tmpl w:val="E3E44AFC"/>
    <w:lvl w:ilvl="0" w:tplc="DA64B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74"/>
    <w:rsid w:val="000A42A4"/>
    <w:rsid w:val="000E1885"/>
    <w:rsid w:val="00105B41"/>
    <w:rsid w:val="00161441"/>
    <w:rsid w:val="001705DB"/>
    <w:rsid w:val="001B73CC"/>
    <w:rsid w:val="001D1CFE"/>
    <w:rsid w:val="00210974"/>
    <w:rsid w:val="002153B1"/>
    <w:rsid w:val="0023056C"/>
    <w:rsid w:val="002B0608"/>
    <w:rsid w:val="002E073F"/>
    <w:rsid w:val="003417DD"/>
    <w:rsid w:val="0046746F"/>
    <w:rsid w:val="00483539"/>
    <w:rsid w:val="004871B9"/>
    <w:rsid w:val="00495558"/>
    <w:rsid w:val="004A3AD7"/>
    <w:rsid w:val="00537141"/>
    <w:rsid w:val="005827FB"/>
    <w:rsid w:val="00613D0A"/>
    <w:rsid w:val="00681CCA"/>
    <w:rsid w:val="00760F74"/>
    <w:rsid w:val="007B21CF"/>
    <w:rsid w:val="00821F81"/>
    <w:rsid w:val="009126BA"/>
    <w:rsid w:val="00944981"/>
    <w:rsid w:val="009C1DB4"/>
    <w:rsid w:val="00A17100"/>
    <w:rsid w:val="00A54992"/>
    <w:rsid w:val="00A56665"/>
    <w:rsid w:val="00AB65FC"/>
    <w:rsid w:val="00B41D6C"/>
    <w:rsid w:val="00BD1445"/>
    <w:rsid w:val="00BD42BC"/>
    <w:rsid w:val="00C4633D"/>
    <w:rsid w:val="00CC6049"/>
    <w:rsid w:val="00DC78B1"/>
    <w:rsid w:val="00DD7EC6"/>
    <w:rsid w:val="00E04697"/>
    <w:rsid w:val="00FE2132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F4C2"/>
  <w15:chartTrackingRefBased/>
  <w15:docId w15:val="{688B735B-32F2-4C30-80E3-FD5D6BE5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7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rnary_computer" TargetMode="External"/><Relationship Id="rId13" Type="http://schemas.openxmlformats.org/officeDocument/2006/relationships/hyperlink" Target="http://www.purplemath.com/modules/numbbas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alog_computer" TargetMode="External"/><Relationship Id="rId12" Type="http://schemas.openxmlformats.org/officeDocument/2006/relationships/hyperlink" Target="https://en.wikipedia.org/wiki/John_von_Neumann%23Cognitive_ab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ce_Hopper" TargetMode="External"/><Relationship Id="rId11" Type="http://schemas.openxmlformats.org/officeDocument/2006/relationships/hyperlink" Target="https://en.wikipedia.org/wiki/John_von_Neumann" TargetMode="External"/><Relationship Id="rId5" Type="http://schemas.openxmlformats.org/officeDocument/2006/relationships/hyperlink" Target="https://en.wikipedia.org/wiki/Ada_Lovela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Quantum_comp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flow_architecture" TargetMode="External"/><Relationship Id="rId14" Type="http://schemas.openxmlformats.org/officeDocument/2006/relationships/hyperlink" Target="https://en.wikipedia.org/wiki/List_of_C-family_programming_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CC573CBE.dotm</Template>
  <TotalTime>280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Denzler, Christian</cp:lastModifiedBy>
  <cp:revision>21</cp:revision>
  <dcterms:created xsi:type="dcterms:W3CDTF">2018-01-08T21:05:00Z</dcterms:created>
  <dcterms:modified xsi:type="dcterms:W3CDTF">2019-06-27T05:13:00Z</dcterms:modified>
</cp:coreProperties>
</file>