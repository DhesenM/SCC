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7C" w:rsidRDefault="00516FB3" w:rsidP="00847B7B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CSC 142</w:t>
      </w:r>
      <w:r w:rsidR="00E74F0B">
        <w:rPr>
          <w:b/>
          <w:sz w:val="32"/>
          <w:szCs w:val="28"/>
        </w:rPr>
        <w:t xml:space="preserve"> Practice E</w:t>
      </w:r>
      <w:r w:rsidR="00847B7B">
        <w:rPr>
          <w:b/>
          <w:sz w:val="32"/>
          <w:szCs w:val="28"/>
        </w:rPr>
        <w:t>xam #1 Spring, 2019</w:t>
      </w:r>
    </w:p>
    <w:p w:rsidR="00847B7B" w:rsidRPr="00B570F4" w:rsidRDefault="00847B7B" w:rsidP="00847B7B">
      <w:pPr>
        <w:jc w:val="center"/>
        <w:rPr>
          <w:sz w:val="24"/>
        </w:rPr>
      </w:pPr>
    </w:p>
    <w:p w:rsidR="0006577C" w:rsidRPr="00B570F4" w:rsidRDefault="006E5416" w:rsidP="00331B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The first computer programm</w:t>
      </w:r>
      <w:r w:rsidR="0006577C" w:rsidRPr="00B570F4">
        <w:rPr>
          <w:sz w:val="24"/>
        </w:rPr>
        <w:t xml:space="preserve">er was :   </w:t>
      </w:r>
      <w:r w:rsidR="00563B74">
        <w:rPr>
          <w:sz w:val="24"/>
        </w:rPr>
        <w:t xml:space="preserve"> </w:t>
      </w:r>
    </w:p>
    <w:p w:rsidR="00331B86" w:rsidRPr="00B570F4" w:rsidRDefault="00331B86" w:rsidP="00331B86">
      <w:pPr>
        <w:pStyle w:val="ListParagraph"/>
        <w:rPr>
          <w:sz w:val="24"/>
        </w:rPr>
      </w:pPr>
    </w:p>
    <w:p w:rsidR="00331B86" w:rsidRPr="00B570F4" w:rsidRDefault="00331B86" w:rsidP="00331B86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</w:t>
      </w:r>
      <w:r w:rsidR="00B570F4" w:rsidRPr="00B570F4">
        <w:rPr>
          <w:sz w:val="24"/>
        </w:rPr>
        <w:t xml:space="preserve">       A.)  Ada Lovelace           </w:t>
      </w:r>
      <w:r w:rsidRPr="00B570F4">
        <w:rPr>
          <w:sz w:val="24"/>
        </w:rPr>
        <w:t xml:space="preserve"> B.)  John Von Neumann</w:t>
      </w:r>
    </w:p>
    <w:p w:rsidR="0006577C" w:rsidRPr="00B570F4" w:rsidRDefault="00331B86" w:rsidP="00B570F4">
      <w:pPr>
        <w:rPr>
          <w:sz w:val="24"/>
        </w:rPr>
      </w:pPr>
      <w:r w:rsidRPr="00B570F4">
        <w:rPr>
          <w:sz w:val="24"/>
        </w:rPr>
        <w:t xml:space="preserve">                   </w:t>
      </w:r>
      <w:r w:rsidR="00B570F4" w:rsidRPr="00B570F4">
        <w:rPr>
          <w:sz w:val="24"/>
        </w:rPr>
        <w:t xml:space="preserve">            C.)  Charles Babbage</w:t>
      </w:r>
      <w:r w:rsidRPr="00B570F4">
        <w:rPr>
          <w:sz w:val="24"/>
        </w:rPr>
        <w:t xml:space="preserve">        </w:t>
      </w:r>
      <w:r w:rsidR="001C3333">
        <w:rPr>
          <w:sz w:val="24"/>
        </w:rPr>
        <w:t>D.)   Alan Turing</w:t>
      </w:r>
      <w:r w:rsidRPr="00B570F4">
        <w:rPr>
          <w:sz w:val="24"/>
        </w:rPr>
        <w:t xml:space="preserve">                                                                                 </w:t>
      </w:r>
      <w:r w:rsidR="00B570F4" w:rsidRPr="00B570F4">
        <w:rPr>
          <w:sz w:val="24"/>
        </w:rPr>
        <w:t xml:space="preserve">                                                               </w:t>
      </w:r>
    </w:p>
    <w:p w:rsidR="0058195B" w:rsidRPr="00B570F4" w:rsidRDefault="0058195B" w:rsidP="0058195B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Matching:       </w:t>
      </w:r>
    </w:p>
    <w:p w:rsidR="0058195B" w:rsidRPr="00B570F4" w:rsidRDefault="0058195B" w:rsidP="0058195B">
      <w:pPr>
        <w:pStyle w:val="ListParagraph"/>
        <w:rPr>
          <w:sz w:val="24"/>
        </w:rPr>
      </w:pPr>
    </w:p>
    <w:p w:rsidR="0058195B" w:rsidRPr="00B570F4" w:rsidRDefault="0058195B" w:rsidP="0058195B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                    </w:t>
      </w:r>
      <w:r w:rsidR="00331B86" w:rsidRPr="00B570F4">
        <w:rPr>
          <w:sz w:val="24"/>
        </w:rPr>
        <w:t>a.)</w:t>
      </w:r>
      <w:r w:rsidR="00022F5C">
        <w:rPr>
          <w:sz w:val="24"/>
        </w:rPr>
        <w:t xml:space="preserve">   communication d</w:t>
      </w:r>
      <w:r w:rsidRPr="00B570F4">
        <w:rPr>
          <w:sz w:val="24"/>
        </w:rPr>
        <w:t xml:space="preserve">evice                    </w:t>
      </w:r>
      <w:r w:rsidR="00331B86" w:rsidRPr="00B570F4">
        <w:rPr>
          <w:sz w:val="24"/>
        </w:rPr>
        <w:t xml:space="preserve">                        1.)   </w:t>
      </w:r>
      <w:r w:rsidRPr="00B570F4">
        <w:rPr>
          <w:sz w:val="24"/>
        </w:rPr>
        <w:t xml:space="preserve">Printer      </w:t>
      </w:r>
    </w:p>
    <w:p w:rsidR="0058195B" w:rsidRPr="00B570F4" w:rsidRDefault="0058195B" w:rsidP="0058195B">
      <w:pPr>
        <w:pStyle w:val="ListParagraph"/>
        <w:ind w:left="1260"/>
        <w:rPr>
          <w:sz w:val="24"/>
        </w:rPr>
      </w:pPr>
    </w:p>
    <w:p w:rsidR="0058195B" w:rsidRPr="00B570F4" w:rsidRDefault="00331B86" w:rsidP="0058195B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                    b.)  input device</w:t>
      </w:r>
      <w:r w:rsidR="0058195B" w:rsidRPr="00B570F4">
        <w:rPr>
          <w:sz w:val="24"/>
        </w:rPr>
        <w:t xml:space="preserve">              </w:t>
      </w:r>
      <w:r w:rsidRPr="00B570F4">
        <w:rPr>
          <w:sz w:val="24"/>
        </w:rPr>
        <w:t xml:space="preserve">                                                 2.)  </w:t>
      </w:r>
      <w:r w:rsidR="0058195B" w:rsidRPr="00B570F4">
        <w:rPr>
          <w:sz w:val="24"/>
        </w:rPr>
        <w:t>RAM</w:t>
      </w:r>
    </w:p>
    <w:p w:rsidR="0058195B" w:rsidRPr="00B570F4" w:rsidRDefault="0058195B" w:rsidP="0058195B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                        </w:t>
      </w:r>
    </w:p>
    <w:p w:rsidR="0058195B" w:rsidRPr="00B570F4" w:rsidRDefault="0058195B" w:rsidP="0058195B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        </w:t>
      </w:r>
      <w:r w:rsidR="00331B86" w:rsidRPr="00B570F4">
        <w:rPr>
          <w:sz w:val="24"/>
        </w:rPr>
        <w:t xml:space="preserve">            c.) </w:t>
      </w:r>
      <w:r w:rsidRPr="00B570F4">
        <w:rPr>
          <w:sz w:val="24"/>
        </w:rPr>
        <w:t xml:space="preserve"> </w:t>
      </w:r>
      <w:r w:rsidR="0006577C" w:rsidRPr="00B570F4">
        <w:rPr>
          <w:sz w:val="24"/>
        </w:rPr>
        <w:t xml:space="preserve">main memory </w:t>
      </w:r>
      <w:r w:rsidRPr="00B570F4">
        <w:rPr>
          <w:sz w:val="24"/>
        </w:rPr>
        <w:t xml:space="preserve">                                 </w:t>
      </w:r>
      <w:r w:rsidR="00331B86" w:rsidRPr="00B570F4">
        <w:rPr>
          <w:sz w:val="24"/>
        </w:rPr>
        <w:t xml:space="preserve">                          3.) </w:t>
      </w:r>
      <w:r w:rsidRPr="00B570F4">
        <w:rPr>
          <w:sz w:val="24"/>
        </w:rPr>
        <w:t xml:space="preserve"> keyboard</w:t>
      </w:r>
    </w:p>
    <w:p w:rsidR="0058195B" w:rsidRPr="00B570F4" w:rsidRDefault="0058195B" w:rsidP="0058195B">
      <w:pPr>
        <w:pStyle w:val="ListParagraph"/>
        <w:ind w:left="1260"/>
        <w:rPr>
          <w:sz w:val="24"/>
        </w:rPr>
      </w:pPr>
    </w:p>
    <w:p w:rsidR="00331B86" w:rsidRPr="00B570F4" w:rsidRDefault="00331B86" w:rsidP="0058195B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                    d.) </w:t>
      </w:r>
      <w:r w:rsidR="0058195B" w:rsidRPr="00B570F4">
        <w:rPr>
          <w:sz w:val="24"/>
        </w:rPr>
        <w:t xml:space="preserve"> storage device        </w:t>
      </w:r>
      <w:r w:rsidRPr="00B570F4">
        <w:rPr>
          <w:sz w:val="24"/>
        </w:rPr>
        <w:t xml:space="preserve">                         </w:t>
      </w:r>
      <w:r w:rsidR="0058195B" w:rsidRPr="00B570F4">
        <w:rPr>
          <w:sz w:val="24"/>
        </w:rPr>
        <w:t xml:space="preserve"> </w:t>
      </w:r>
      <w:r w:rsidRPr="00B570F4">
        <w:rPr>
          <w:sz w:val="24"/>
        </w:rPr>
        <w:t xml:space="preserve">                         4.)  hard disk </w:t>
      </w:r>
    </w:p>
    <w:p w:rsidR="00331B86" w:rsidRPr="00B570F4" w:rsidRDefault="00331B86" w:rsidP="0058195B">
      <w:pPr>
        <w:pStyle w:val="ListParagraph"/>
        <w:ind w:left="1260"/>
        <w:rPr>
          <w:sz w:val="24"/>
        </w:rPr>
      </w:pPr>
    </w:p>
    <w:p w:rsidR="0006577C" w:rsidRPr="00B570F4" w:rsidRDefault="00331B86" w:rsidP="0058195B">
      <w:pPr>
        <w:pStyle w:val="ListParagraph"/>
        <w:ind w:left="1260"/>
        <w:rPr>
          <w:sz w:val="24"/>
        </w:rPr>
      </w:pPr>
      <w:r w:rsidRPr="00B570F4">
        <w:rPr>
          <w:sz w:val="24"/>
        </w:rPr>
        <w:t xml:space="preserve">                        e.) </w:t>
      </w:r>
      <w:r w:rsidR="0058195B" w:rsidRPr="00B570F4">
        <w:rPr>
          <w:sz w:val="24"/>
        </w:rPr>
        <w:t xml:space="preserve"> output device</w:t>
      </w:r>
      <w:r w:rsidRPr="00B570F4">
        <w:rPr>
          <w:sz w:val="24"/>
        </w:rPr>
        <w:t xml:space="preserve">                                                             5.)  modem</w:t>
      </w:r>
    </w:p>
    <w:p w:rsidR="00331B86" w:rsidRPr="00B570F4" w:rsidRDefault="00331B86" w:rsidP="0058195B">
      <w:pPr>
        <w:pStyle w:val="ListParagraph"/>
        <w:ind w:left="1260"/>
        <w:rPr>
          <w:sz w:val="24"/>
        </w:rPr>
      </w:pPr>
    </w:p>
    <w:p w:rsidR="0006577C" w:rsidRPr="00B570F4" w:rsidRDefault="0006577C" w:rsidP="0006577C">
      <w:pPr>
        <w:pStyle w:val="ListParagraph"/>
        <w:rPr>
          <w:sz w:val="24"/>
        </w:rPr>
      </w:pPr>
    </w:p>
    <w:p w:rsidR="00772625" w:rsidRPr="00B570F4" w:rsidRDefault="0006577C" w:rsidP="00B570F4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The binary system expresses a number using two kinds of digit, 0 and 1.  </w:t>
      </w:r>
      <w:r w:rsidR="00772625" w:rsidRPr="00B570F4">
        <w:rPr>
          <w:sz w:val="24"/>
        </w:rPr>
        <w:t>A binary d</w:t>
      </w:r>
      <w:r w:rsidR="00331B86" w:rsidRPr="00B570F4">
        <w:rPr>
          <w:sz w:val="24"/>
        </w:rPr>
        <w:t xml:space="preserve">igit is called a _______. </w:t>
      </w:r>
    </w:p>
    <w:p w:rsidR="00331B86" w:rsidRPr="00B570F4" w:rsidRDefault="00331B86" w:rsidP="00772625">
      <w:pPr>
        <w:pStyle w:val="ListParagraph"/>
        <w:rPr>
          <w:sz w:val="24"/>
        </w:rPr>
      </w:pPr>
    </w:p>
    <w:p w:rsidR="00772625" w:rsidRPr="00B570F4" w:rsidRDefault="00772625" w:rsidP="0006577C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(T/F) </w:t>
      </w:r>
      <w:r w:rsidR="0058195B" w:rsidRPr="00B570F4">
        <w:rPr>
          <w:sz w:val="24"/>
        </w:rPr>
        <w:t xml:space="preserve"> T</w:t>
      </w:r>
      <w:r w:rsidR="00331B86" w:rsidRPr="00B570F4">
        <w:rPr>
          <w:sz w:val="24"/>
        </w:rPr>
        <w:t>here are 8 bits in one by</w:t>
      </w:r>
      <w:r w:rsidRPr="00B570F4">
        <w:rPr>
          <w:sz w:val="24"/>
        </w:rPr>
        <w:t>te.</w:t>
      </w:r>
    </w:p>
    <w:p w:rsidR="00772625" w:rsidRPr="00B570F4" w:rsidRDefault="00772625" w:rsidP="00772625">
      <w:pPr>
        <w:pStyle w:val="ListParagraph"/>
        <w:rPr>
          <w:sz w:val="24"/>
        </w:rPr>
      </w:pPr>
    </w:p>
    <w:p w:rsidR="00772625" w:rsidRDefault="00772625" w:rsidP="00772625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>What decimal number is equivalent to</w:t>
      </w:r>
      <w:r w:rsidR="0058195B" w:rsidRPr="00B570F4">
        <w:rPr>
          <w:sz w:val="24"/>
        </w:rPr>
        <w:t xml:space="preserve"> the binary number 111001?  </w:t>
      </w:r>
    </w:p>
    <w:p w:rsidR="00E851B2" w:rsidRPr="00E851B2" w:rsidRDefault="00E851B2" w:rsidP="00E851B2">
      <w:pPr>
        <w:pStyle w:val="ListParagraph"/>
        <w:rPr>
          <w:sz w:val="24"/>
        </w:rPr>
      </w:pPr>
    </w:p>
    <w:p w:rsidR="00E851B2" w:rsidRDefault="00E851B2" w:rsidP="00E851B2">
      <w:pPr>
        <w:rPr>
          <w:sz w:val="24"/>
        </w:rPr>
      </w:pPr>
    </w:p>
    <w:p w:rsidR="00540AD5" w:rsidRDefault="00540AD5" w:rsidP="00E851B2">
      <w:pPr>
        <w:rPr>
          <w:sz w:val="24"/>
        </w:rPr>
      </w:pPr>
    </w:p>
    <w:p w:rsidR="00E851B2" w:rsidRDefault="00E851B2" w:rsidP="00E851B2">
      <w:pPr>
        <w:rPr>
          <w:sz w:val="24"/>
        </w:rPr>
      </w:pPr>
    </w:p>
    <w:p w:rsidR="00E851B2" w:rsidRDefault="00E851B2" w:rsidP="00E851B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</w:t>
      </w:r>
      <w:r w:rsidR="00540AD5">
        <w:rPr>
          <w:sz w:val="24"/>
        </w:rPr>
        <w:t xml:space="preserve"> 00A7 in decimal?</w:t>
      </w:r>
    </w:p>
    <w:p w:rsidR="00540AD5" w:rsidRDefault="00540AD5" w:rsidP="00540AD5">
      <w:pPr>
        <w:rPr>
          <w:sz w:val="24"/>
        </w:rPr>
      </w:pPr>
    </w:p>
    <w:p w:rsidR="00540AD5" w:rsidRDefault="00540AD5" w:rsidP="00540AD5">
      <w:pPr>
        <w:rPr>
          <w:sz w:val="24"/>
        </w:rPr>
      </w:pPr>
    </w:p>
    <w:p w:rsidR="00540AD5" w:rsidRDefault="00540AD5" w:rsidP="00540AD5">
      <w:pPr>
        <w:rPr>
          <w:sz w:val="24"/>
        </w:rPr>
      </w:pPr>
    </w:p>
    <w:p w:rsidR="00540AD5" w:rsidRPr="00540AD5" w:rsidRDefault="00540AD5" w:rsidP="00540AD5">
      <w:pPr>
        <w:rPr>
          <w:sz w:val="24"/>
        </w:rPr>
      </w:pPr>
    </w:p>
    <w:p w:rsidR="00772625" w:rsidRPr="00B570F4" w:rsidRDefault="00772625" w:rsidP="00772625">
      <w:pPr>
        <w:pStyle w:val="ListParagraph"/>
        <w:rPr>
          <w:sz w:val="24"/>
        </w:rPr>
      </w:pPr>
    </w:p>
    <w:p w:rsidR="00B570F4" w:rsidRDefault="00772625" w:rsidP="00772625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 </w:t>
      </w:r>
      <w:r w:rsidR="00B570F4">
        <w:rPr>
          <w:sz w:val="24"/>
        </w:rPr>
        <w:t>Matching:</w:t>
      </w:r>
    </w:p>
    <w:p w:rsidR="00B570F4" w:rsidRPr="00B570F4" w:rsidRDefault="00B570F4" w:rsidP="00B570F4">
      <w:pPr>
        <w:pStyle w:val="ListParagraph"/>
        <w:rPr>
          <w:sz w:val="24"/>
        </w:rPr>
      </w:pPr>
    </w:p>
    <w:p w:rsidR="00772625" w:rsidRPr="00B570F4" w:rsidRDefault="00B570F4" w:rsidP="00B570F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772625" w:rsidRPr="00B570F4">
        <w:rPr>
          <w:sz w:val="24"/>
        </w:rPr>
        <w:t xml:space="preserve">An interconnected network of individual networks </w:t>
      </w:r>
      <w:r>
        <w:rPr>
          <w:sz w:val="24"/>
        </w:rPr>
        <w:t xml:space="preserve">           1.)  internet</w:t>
      </w:r>
    </w:p>
    <w:p w:rsidR="00772625" w:rsidRPr="00B570F4" w:rsidRDefault="00772625" w:rsidP="00772625">
      <w:pPr>
        <w:pStyle w:val="ListParagraph"/>
        <w:rPr>
          <w:sz w:val="24"/>
        </w:rPr>
      </w:pPr>
    </w:p>
    <w:p w:rsidR="001C3333" w:rsidRPr="001C3333" w:rsidRDefault="00B570F4" w:rsidP="001C333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772625" w:rsidRPr="00B570F4">
        <w:rPr>
          <w:sz w:val="24"/>
        </w:rPr>
        <w:t xml:space="preserve">A repository for program instructions and data </w:t>
      </w:r>
      <w:r>
        <w:rPr>
          <w:sz w:val="24"/>
        </w:rPr>
        <w:t xml:space="preserve">                  2.) LA</w:t>
      </w:r>
      <w:r w:rsidR="001C3333">
        <w:rPr>
          <w:sz w:val="24"/>
        </w:rPr>
        <w:t xml:space="preserve">N </w:t>
      </w:r>
    </w:p>
    <w:p w:rsidR="00772625" w:rsidRPr="001C3333" w:rsidRDefault="001C3333" w:rsidP="001C3333">
      <w:pPr>
        <w:pStyle w:val="ListParagraph"/>
        <w:ind w:left="1620"/>
        <w:rPr>
          <w:sz w:val="24"/>
        </w:rPr>
      </w:pPr>
      <w:r>
        <w:rPr>
          <w:sz w:val="24"/>
        </w:rPr>
        <w:t xml:space="preserve"> </w:t>
      </w:r>
      <w:r w:rsidRPr="001C3333">
        <w:rPr>
          <w:sz w:val="24"/>
        </w:rPr>
        <w:t>manipulated by the pr</w:t>
      </w:r>
      <w:r w:rsidR="00772625" w:rsidRPr="001C3333">
        <w:rPr>
          <w:sz w:val="24"/>
        </w:rPr>
        <w:t xml:space="preserve">ogram during execution  </w:t>
      </w:r>
    </w:p>
    <w:p w:rsidR="00772625" w:rsidRDefault="00772625" w:rsidP="00B570F4">
      <w:pPr>
        <w:pStyle w:val="ListParagraph"/>
        <w:numPr>
          <w:ilvl w:val="0"/>
          <w:numId w:val="4"/>
        </w:numPr>
        <w:rPr>
          <w:sz w:val="24"/>
        </w:rPr>
      </w:pPr>
      <w:r w:rsidRPr="00B570F4">
        <w:rPr>
          <w:sz w:val="24"/>
        </w:rPr>
        <w:t>Connects computers in a single building or nearby</w:t>
      </w:r>
      <w:r w:rsidR="000778C4">
        <w:rPr>
          <w:sz w:val="24"/>
        </w:rPr>
        <w:t xml:space="preserve">               3.) </w:t>
      </w:r>
      <w:r w:rsidR="00E851B2">
        <w:rPr>
          <w:sz w:val="24"/>
        </w:rPr>
        <w:t>ALU</w:t>
      </w:r>
    </w:p>
    <w:p w:rsidR="00B570F4" w:rsidRPr="00B570F4" w:rsidRDefault="00B570F4" w:rsidP="00B570F4">
      <w:pPr>
        <w:pStyle w:val="ListParagraph"/>
        <w:ind w:left="1620"/>
        <w:rPr>
          <w:sz w:val="24"/>
        </w:rPr>
      </w:pPr>
      <w:r w:rsidRPr="00B570F4">
        <w:rPr>
          <w:sz w:val="24"/>
        </w:rPr>
        <w:t xml:space="preserve">buildings </w:t>
      </w:r>
      <w:r>
        <w:rPr>
          <w:sz w:val="24"/>
        </w:rPr>
        <w:t xml:space="preserve"> </w:t>
      </w:r>
    </w:p>
    <w:p w:rsidR="00772625" w:rsidRPr="00B570F4" w:rsidRDefault="00B570F4" w:rsidP="00B570F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1C3333">
        <w:rPr>
          <w:sz w:val="24"/>
        </w:rPr>
        <w:t xml:space="preserve">The brain of the computer           </w:t>
      </w:r>
      <w:r>
        <w:rPr>
          <w:sz w:val="24"/>
        </w:rPr>
        <w:t xml:space="preserve">                 </w:t>
      </w:r>
      <w:r w:rsidR="001C3333">
        <w:rPr>
          <w:sz w:val="24"/>
        </w:rPr>
        <w:t xml:space="preserve">                           </w:t>
      </w:r>
      <w:r>
        <w:rPr>
          <w:sz w:val="24"/>
        </w:rPr>
        <w:t xml:space="preserve"> 4.)  memory</w:t>
      </w:r>
    </w:p>
    <w:p w:rsidR="001C3333" w:rsidRDefault="00B570F4" w:rsidP="001C333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0778C4">
        <w:rPr>
          <w:sz w:val="24"/>
        </w:rPr>
        <w:t xml:space="preserve"> </w:t>
      </w:r>
      <w:r w:rsidR="00E851B2">
        <w:rPr>
          <w:sz w:val="24"/>
        </w:rPr>
        <w:t xml:space="preserve">The part of the CPU that does arithmetic         </w:t>
      </w:r>
      <w:r w:rsidR="000778C4">
        <w:rPr>
          <w:sz w:val="24"/>
        </w:rPr>
        <w:t xml:space="preserve">          </w:t>
      </w:r>
      <w:r w:rsidR="00772625" w:rsidRPr="00B570F4">
        <w:rPr>
          <w:sz w:val="24"/>
        </w:rPr>
        <w:t xml:space="preserve"> </w:t>
      </w:r>
      <w:r w:rsidR="001C3333">
        <w:rPr>
          <w:sz w:val="24"/>
        </w:rPr>
        <w:t xml:space="preserve"> </w:t>
      </w:r>
      <w:r w:rsidR="001C3333" w:rsidRPr="001C3333">
        <w:rPr>
          <w:sz w:val="24"/>
        </w:rPr>
        <w:t xml:space="preserve"> </w:t>
      </w:r>
      <w:r w:rsidR="001C3333">
        <w:rPr>
          <w:sz w:val="24"/>
        </w:rPr>
        <w:t xml:space="preserve">       5.) CPU</w:t>
      </w:r>
    </w:p>
    <w:p w:rsidR="00DF7D8A" w:rsidRPr="00E851B2" w:rsidRDefault="00E851B2" w:rsidP="00E851B2">
      <w:pPr>
        <w:pStyle w:val="ListParagraph"/>
        <w:ind w:left="1620"/>
        <w:rPr>
          <w:sz w:val="24"/>
        </w:rPr>
      </w:pPr>
      <w:r>
        <w:rPr>
          <w:sz w:val="24"/>
        </w:rPr>
        <w:t xml:space="preserve">  computations</w:t>
      </w:r>
      <w:r w:rsidR="000778C4">
        <w:rPr>
          <w:sz w:val="24"/>
        </w:rPr>
        <w:t>.</w:t>
      </w:r>
    </w:p>
    <w:p w:rsidR="00DF7D8A" w:rsidRPr="00064AA4" w:rsidRDefault="00DF7D8A" w:rsidP="00064AA4">
      <w:pPr>
        <w:rPr>
          <w:sz w:val="24"/>
        </w:rPr>
      </w:pPr>
    </w:p>
    <w:p w:rsidR="00DF7D8A" w:rsidRPr="00B570F4" w:rsidRDefault="00DF7D8A" w:rsidP="00DF7D8A">
      <w:pPr>
        <w:pStyle w:val="ListParagraph"/>
        <w:rPr>
          <w:sz w:val="24"/>
        </w:rPr>
      </w:pPr>
    </w:p>
    <w:p w:rsidR="00DF7D8A" w:rsidRPr="00B570F4" w:rsidRDefault="00DF7D8A" w:rsidP="00B570F4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 Programming languages are classified into 3 levels:  machine language, </w:t>
      </w:r>
      <w:r w:rsidR="00064AA4">
        <w:rPr>
          <w:sz w:val="24"/>
        </w:rPr>
        <w:t>__________________</w:t>
      </w:r>
      <w:r w:rsidRPr="00B570F4">
        <w:rPr>
          <w:sz w:val="24"/>
        </w:rPr>
        <w:t>________, and high level languages.</w:t>
      </w:r>
    </w:p>
    <w:p w:rsidR="00DF7D8A" w:rsidRDefault="00DF7D8A" w:rsidP="00DF7D8A">
      <w:pPr>
        <w:pStyle w:val="ListParagraph"/>
        <w:rPr>
          <w:sz w:val="24"/>
        </w:rPr>
      </w:pPr>
    </w:p>
    <w:p w:rsidR="00064AA4" w:rsidRPr="00B570F4" w:rsidRDefault="00064AA4" w:rsidP="00DF7D8A">
      <w:pPr>
        <w:pStyle w:val="ListParagraph"/>
        <w:rPr>
          <w:sz w:val="24"/>
        </w:rPr>
      </w:pPr>
    </w:p>
    <w:p w:rsidR="00DF7D8A" w:rsidRDefault="00064AA4" w:rsidP="00064A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(T/F)  </w:t>
      </w:r>
      <w:r w:rsidR="00DF7D8A" w:rsidRPr="00B570F4">
        <w:rPr>
          <w:sz w:val="24"/>
        </w:rPr>
        <w:t xml:space="preserve">  Each type of CPU has its own machine language.  </w:t>
      </w:r>
      <w:r>
        <w:rPr>
          <w:sz w:val="24"/>
        </w:rPr>
        <w:t xml:space="preserve"> </w:t>
      </w:r>
    </w:p>
    <w:p w:rsidR="00064AA4" w:rsidRPr="00B570F4" w:rsidRDefault="00064AA4" w:rsidP="00064AA4">
      <w:pPr>
        <w:pStyle w:val="ListParagraph"/>
        <w:ind w:left="1170"/>
        <w:rPr>
          <w:sz w:val="24"/>
        </w:rPr>
      </w:pPr>
    </w:p>
    <w:p w:rsidR="00DF7D8A" w:rsidRPr="00B570F4" w:rsidRDefault="00DF7D8A" w:rsidP="00DF7D8A">
      <w:pPr>
        <w:pStyle w:val="ListParagraph"/>
        <w:rPr>
          <w:sz w:val="24"/>
        </w:rPr>
      </w:pPr>
    </w:p>
    <w:p w:rsidR="00DF7D8A" w:rsidRPr="00B570F4" w:rsidRDefault="00DF7D8A" w:rsidP="00B570F4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  Assembly language requires __________</w:t>
      </w:r>
      <w:r w:rsidR="00064AA4">
        <w:rPr>
          <w:sz w:val="24"/>
        </w:rPr>
        <w:t>__________</w:t>
      </w:r>
      <w:r w:rsidRPr="00B570F4">
        <w:rPr>
          <w:sz w:val="24"/>
        </w:rPr>
        <w:t xml:space="preserve"> to translate assembly code to machine code, while a high level language requires __________</w:t>
      </w:r>
      <w:r w:rsidR="00064AA4">
        <w:rPr>
          <w:sz w:val="24"/>
        </w:rPr>
        <w:t>________</w:t>
      </w:r>
      <w:r w:rsidRPr="00B570F4">
        <w:rPr>
          <w:sz w:val="24"/>
        </w:rPr>
        <w:t xml:space="preserve"> to translate to machine c</w:t>
      </w:r>
      <w:r w:rsidR="00064AA4">
        <w:rPr>
          <w:sz w:val="24"/>
        </w:rPr>
        <w:t xml:space="preserve">ode. </w:t>
      </w:r>
    </w:p>
    <w:p w:rsidR="00DF7D8A" w:rsidRDefault="00DF7D8A" w:rsidP="00DF7D8A">
      <w:pPr>
        <w:pStyle w:val="ListParagraph"/>
        <w:rPr>
          <w:sz w:val="24"/>
        </w:rPr>
      </w:pPr>
    </w:p>
    <w:p w:rsidR="00064AA4" w:rsidRPr="00B570F4" w:rsidRDefault="00064AA4" w:rsidP="00DF7D8A">
      <w:pPr>
        <w:pStyle w:val="ListParagraph"/>
        <w:rPr>
          <w:sz w:val="24"/>
        </w:rPr>
      </w:pPr>
    </w:p>
    <w:p w:rsidR="00DF7D8A" w:rsidRPr="00B570F4" w:rsidRDefault="00DF7D8A" w:rsidP="00B570F4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  Java, C++, Fortran are all examples of ______</w:t>
      </w:r>
      <w:r w:rsidR="00064AA4">
        <w:rPr>
          <w:sz w:val="24"/>
        </w:rPr>
        <w:t>______________</w:t>
      </w:r>
      <w:r w:rsidRPr="00B570F4">
        <w:rPr>
          <w:sz w:val="24"/>
        </w:rPr>
        <w:t xml:space="preserve">__ languages.  </w:t>
      </w:r>
      <w:r w:rsidR="00064AA4">
        <w:rPr>
          <w:sz w:val="24"/>
        </w:rPr>
        <w:t xml:space="preserve"> </w:t>
      </w:r>
    </w:p>
    <w:p w:rsidR="00DF7D8A" w:rsidRDefault="00DF7D8A" w:rsidP="00DF7D8A">
      <w:pPr>
        <w:pStyle w:val="ListParagraph"/>
        <w:rPr>
          <w:sz w:val="24"/>
        </w:rPr>
      </w:pPr>
    </w:p>
    <w:p w:rsidR="00064AA4" w:rsidRPr="00B570F4" w:rsidRDefault="00064AA4" w:rsidP="00DF7D8A">
      <w:pPr>
        <w:pStyle w:val="ListParagraph"/>
        <w:rPr>
          <w:sz w:val="24"/>
        </w:rPr>
      </w:pPr>
    </w:p>
    <w:p w:rsidR="00DF7D8A" w:rsidRDefault="000778C4" w:rsidP="00B570F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Which of the following are </w:t>
      </w:r>
      <w:r w:rsidRPr="002360D8">
        <w:rPr>
          <w:b/>
          <w:i/>
          <w:sz w:val="24"/>
        </w:rPr>
        <w:t>valid</w:t>
      </w:r>
      <w:r>
        <w:rPr>
          <w:sz w:val="24"/>
        </w:rPr>
        <w:t xml:space="preserve"> </w:t>
      </w:r>
      <w:r w:rsidR="002360D8">
        <w:rPr>
          <w:sz w:val="24"/>
        </w:rPr>
        <w:t>identifiers in java?</w:t>
      </w:r>
    </w:p>
    <w:p w:rsidR="002360D8" w:rsidRDefault="002360D8" w:rsidP="002360D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4Execution</w:t>
      </w:r>
    </w:p>
    <w:p w:rsidR="002360D8" w:rsidRDefault="002360D8" w:rsidP="002360D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 _</w:t>
      </w:r>
      <w:proofErr w:type="spellStart"/>
      <w:r>
        <w:rPr>
          <w:sz w:val="24"/>
        </w:rPr>
        <w:t>foobar</w:t>
      </w:r>
      <w:proofErr w:type="spellEnd"/>
    </w:p>
    <w:p w:rsidR="002360D8" w:rsidRDefault="002360D8" w:rsidP="002360D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$included</w:t>
      </w:r>
    </w:p>
    <w:p w:rsidR="002360D8" w:rsidRPr="00B570F4" w:rsidRDefault="002360D8" w:rsidP="002360D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import</w:t>
      </w:r>
    </w:p>
    <w:p w:rsidR="00DF7D8A" w:rsidRDefault="00DF7D8A" w:rsidP="00DF7D8A">
      <w:pPr>
        <w:pStyle w:val="ListParagraph"/>
        <w:rPr>
          <w:sz w:val="24"/>
        </w:rPr>
      </w:pPr>
    </w:p>
    <w:p w:rsidR="00064AA4" w:rsidRPr="00B570F4" w:rsidRDefault="00064AA4" w:rsidP="00DF7D8A">
      <w:pPr>
        <w:pStyle w:val="ListParagraph"/>
        <w:rPr>
          <w:sz w:val="24"/>
        </w:rPr>
      </w:pPr>
    </w:p>
    <w:p w:rsidR="00DF7D8A" w:rsidRPr="00B570F4" w:rsidRDefault="00064AA4" w:rsidP="00B570F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(T/F)</w:t>
      </w:r>
      <w:r w:rsidR="00DF7D8A" w:rsidRPr="00B570F4">
        <w:rPr>
          <w:sz w:val="24"/>
        </w:rPr>
        <w:t xml:space="preserve">  A Java application is a stand-alone program that does no</w:t>
      </w:r>
      <w:r>
        <w:rPr>
          <w:sz w:val="24"/>
        </w:rPr>
        <w:t xml:space="preserve">t require a web browser. </w:t>
      </w:r>
    </w:p>
    <w:p w:rsidR="001E0BED" w:rsidRPr="00B570F4" w:rsidRDefault="001E0BED" w:rsidP="001E0BED">
      <w:pPr>
        <w:pStyle w:val="ListParagraph"/>
        <w:rPr>
          <w:sz w:val="24"/>
        </w:rPr>
      </w:pPr>
    </w:p>
    <w:p w:rsidR="001E0BED" w:rsidRPr="00B570F4" w:rsidRDefault="001E0BED" w:rsidP="001E0BED">
      <w:pPr>
        <w:pStyle w:val="ListParagraph"/>
        <w:ind w:left="1260"/>
        <w:rPr>
          <w:sz w:val="24"/>
        </w:rPr>
      </w:pPr>
    </w:p>
    <w:p w:rsidR="00064AA4" w:rsidRDefault="00064AA4" w:rsidP="00B570F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Matching:</w:t>
      </w:r>
    </w:p>
    <w:p w:rsidR="00064AA4" w:rsidRDefault="00064AA4" w:rsidP="00064AA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</w:t>
      </w:r>
      <w:r w:rsidR="001E0BED" w:rsidRPr="00B570F4">
        <w:rPr>
          <w:sz w:val="24"/>
        </w:rPr>
        <w:t xml:space="preserve"> is a template or mold that defines the </w:t>
      </w:r>
      <w:r>
        <w:rPr>
          <w:sz w:val="24"/>
        </w:rPr>
        <w:t xml:space="preserve">          1.) A method</w:t>
      </w:r>
    </w:p>
    <w:p w:rsidR="001E0BED" w:rsidRPr="00B570F4" w:rsidRDefault="00064AA4" w:rsidP="00064AA4">
      <w:pPr>
        <w:pStyle w:val="ListParagraph"/>
        <w:ind w:left="1530"/>
        <w:rPr>
          <w:sz w:val="24"/>
        </w:rPr>
      </w:pPr>
      <w:r>
        <w:rPr>
          <w:sz w:val="24"/>
        </w:rPr>
        <w:t xml:space="preserve">  </w:t>
      </w:r>
      <w:r w:rsidR="001E0BED" w:rsidRPr="00B570F4">
        <w:rPr>
          <w:sz w:val="24"/>
        </w:rPr>
        <w:t xml:space="preserve">behavior and </w:t>
      </w:r>
      <w:r>
        <w:rPr>
          <w:sz w:val="24"/>
        </w:rPr>
        <w:t>data of its instances.</w:t>
      </w:r>
    </w:p>
    <w:p w:rsidR="001E0BED" w:rsidRPr="00B570F4" w:rsidRDefault="001E0BED" w:rsidP="00064AA4">
      <w:pPr>
        <w:pStyle w:val="ListParagraph"/>
        <w:numPr>
          <w:ilvl w:val="0"/>
          <w:numId w:val="5"/>
        </w:numPr>
        <w:rPr>
          <w:sz w:val="24"/>
        </w:rPr>
      </w:pPr>
      <w:r w:rsidRPr="00B570F4">
        <w:rPr>
          <w:sz w:val="24"/>
        </w:rPr>
        <w:t xml:space="preserve"> is an instance o</w:t>
      </w:r>
      <w:r w:rsidR="00064AA4">
        <w:rPr>
          <w:sz w:val="24"/>
        </w:rPr>
        <w:t>f a class.                                     2.) An argument</w:t>
      </w:r>
    </w:p>
    <w:p w:rsidR="00064AA4" w:rsidRDefault="001E0BED" w:rsidP="00064AA4">
      <w:pPr>
        <w:pStyle w:val="ListParagraph"/>
        <w:numPr>
          <w:ilvl w:val="0"/>
          <w:numId w:val="5"/>
        </w:numPr>
        <w:rPr>
          <w:sz w:val="24"/>
        </w:rPr>
      </w:pPr>
      <w:r w:rsidRPr="00064AA4">
        <w:rPr>
          <w:sz w:val="24"/>
        </w:rPr>
        <w:t xml:space="preserve">is a sequence of instructions for a class </w:t>
      </w:r>
      <w:r w:rsidR="00064AA4">
        <w:rPr>
          <w:sz w:val="24"/>
        </w:rPr>
        <w:t xml:space="preserve">          3.) An object</w:t>
      </w:r>
    </w:p>
    <w:p w:rsidR="00064AA4" w:rsidRDefault="001E0BED" w:rsidP="00064AA4">
      <w:pPr>
        <w:pStyle w:val="ListParagraph"/>
        <w:ind w:left="1530"/>
        <w:rPr>
          <w:sz w:val="24"/>
        </w:rPr>
      </w:pPr>
      <w:r w:rsidRPr="00064AA4">
        <w:rPr>
          <w:sz w:val="24"/>
        </w:rPr>
        <w:t xml:space="preserve">or an object to follow.  </w:t>
      </w:r>
    </w:p>
    <w:p w:rsidR="001E0BED" w:rsidRPr="00064AA4" w:rsidRDefault="001E0BED" w:rsidP="00064AA4">
      <w:pPr>
        <w:pStyle w:val="ListParagraph"/>
        <w:numPr>
          <w:ilvl w:val="0"/>
          <w:numId w:val="5"/>
        </w:numPr>
        <w:rPr>
          <w:sz w:val="24"/>
        </w:rPr>
      </w:pPr>
      <w:r w:rsidRPr="00064AA4">
        <w:rPr>
          <w:sz w:val="24"/>
        </w:rPr>
        <w:t>is a value passed to an o</w:t>
      </w:r>
      <w:r w:rsidR="00064AA4">
        <w:rPr>
          <w:sz w:val="24"/>
        </w:rPr>
        <w:t>bject in a message.    4.) A class</w:t>
      </w:r>
    </w:p>
    <w:p w:rsidR="001E0BED" w:rsidRPr="00B570F4" w:rsidRDefault="001E0BED" w:rsidP="001E0BED">
      <w:pPr>
        <w:pStyle w:val="ListParagraph"/>
        <w:rPr>
          <w:sz w:val="24"/>
        </w:rPr>
      </w:pPr>
    </w:p>
    <w:p w:rsidR="00064AA4" w:rsidRDefault="00064AA4" w:rsidP="00064AA4">
      <w:pPr>
        <w:rPr>
          <w:sz w:val="24"/>
        </w:rPr>
      </w:pPr>
    </w:p>
    <w:p w:rsidR="00064AA4" w:rsidRDefault="00064AA4" w:rsidP="00064A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(T/F)  </w:t>
      </w:r>
      <w:r w:rsidR="00E851B2">
        <w:rPr>
          <w:sz w:val="24"/>
        </w:rPr>
        <w:t xml:space="preserve"> A </w:t>
      </w:r>
      <w:r w:rsidR="00E851B2" w:rsidRPr="00E851B2">
        <w:rPr>
          <w:b/>
          <w:sz w:val="24"/>
        </w:rPr>
        <w:t>c</w:t>
      </w:r>
      <w:r w:rsidR="001E0BED" w:rsidRPr="00E851B2">
        <w:rPr>
          <w:b/>
          <w:sz w:val="24"/>
        </w:rPr>
        <w:t xml:space="preserve">lass </w:t>
      </w:r>
      <w:r w:rsidR="001E0BED" w:rsidRPr="00064AA4">
        <w:rPr>
          <w:sz w:val="24"/>
        </w:rPr>
        <w:t>must be de</w:t>
      </w:r>
      <w:r w:rsidR="00E851B2">
        <w:rPr>
          <w:sz w:val="24"/>
        </w:rPr>
        <w:t xml:space="preserve">fined before you can create an </w:t>
      </w:r>
      <w:r w:rsidR="00E851B2" w:rsidRPr="00E851B2">
        <w:rPr>
          <w:b/>
          <w:sz w:val="24"/>
        </w:rPr>
        <w:t>i</w:t>
      </w:r>
      <w:r w:rsidR="001E0BED" w:rsidRPr="00E851B2">
        <w:rPr>
          <w:b/>
          <w:sz w:val="24"/>
        </w:rPr>
        <w:t>nstance</w:t>
      </w:r>
      <w:r w:rsidR="00E851B2">
        <w:rPr>
          <w:sz w:val="24"/>
        </w:rPr>
        <w:t xml:space="preserve"> of that</w:t>
      </w:r>
      <w:r w:rsidR="001E0BED" w:rsidRPr="00064AA4">
        <w:rPr>
          <w:sz w:val="24"/>
        </w:rPr>
        <w:t xml:space="preserve"> class.  </w:t>
      </w:r>
    </w:p>
    <w:p w:rsidR="001E0BED" w:rsidRDefault="001E0BED" w:rsidP="00064AA4">
      <w:pPr>
        <w:pStyle w:val="ListParagraph"/>
        <w:ind w:left="1170"/>
        <w:rPr>
          <w:sz w:val="24"/>
        </w:rPr>
      </w:pPr>
    </w:p>
    <w:p w:rsidR="00064AA4" w:rsidRPr="00064AA4" w:rsidRDefault="00064AA4" w:rsidP="00064AA4">
      <w:pPr>
        <w:pStyle w:val="ListParagraph"/>
        <w:ind w:left="1170"/>
        <w:rPr>
          <w:sz w:val="24"/>
        </w:rPr>
      </w:pPr>
    </w:p>
    <w:p w:rsidR="001E0BED" w:rsidRDefault="001E0BED" w:rsidP="00064AA4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>Sending a message to a class or object is the same as calling a ________</w:t>
      </w:r>
      <w:r w:rsidR="00064AA4">
        <w:rPr>
          <w:sz w:val="24"/>
        </w:rPr>
        <w:t>____</w:t>
      </w:r>
      <w:r w:rsidRPr="00B570F4">
        <w:rPr>
          <w:sz w:val="24"/>
        </w:rPr>
        <w:t xml:space="preserve"> </w:t>
      </w:r>
      <w:r w:rsidR="00064AA4">
        <w:rPr>
          <w:sz w:val="24"/>
        </w:rPr>
        <w:t>of the class or object.</w:t>
      </w:r>
    </w:p>
    <w:p w:rsidR="00064AA4" w:rsidRDefault="00064AA4" w:rsidP="00064AA4">
      <w:pPr>
        <w:pStyle w:val="ListParagraph"/>
        <w:ind w:left="1170"/>
        <w:rPr>
          <w:sz w:val="24"/>
        </w:rPr>
      </w:pPr>
    </w:p>
    <w:p w:rsidR="001E0BED" w:rsidRPr="00064AA4" w:rsidRDefault="001E0BED" w:rsidP="00064AA4">
      <w:pPr>
        <w:rPr>
          <w:sz w:val="24"/>
        </w:rPr>
      </w:pPr>
    </w:p>
    <w:p w:rsidR="001E0BED" w:rsidRDefault="00064AA4" w:rsidP="00064A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(T/F)   </w:t>
      </w:r>
      <w:r w:rsidR="001E0BED" w:rsidRPr="00B570F4">
        <w:rPr>
          <w:sz w:val="24"/>
        </w:rPr>
        <w:t xml:space="preserve">All instances of a class possess </w:t>
      </w:r>
      <w:r w:rsidR="001E0BED" w:rsidRPr="007030FA">
        <w:rPr>
          <w:b/>
          <w:i/>
          <w:sz w:val="24"/>
        </w:rPr>
        <w:t>the</w:t>
      </w:r>
      <w:r w:rsidRPr="007030FA">
        <w:rPr>
          <w:b/>
          <w:i/>
          <w:sz w:val="24"/>
        </w:rPr>
        <w:t xml:space="preserve"> same set</w:t>
      </w:r>
      <w:r>
        <w:rPr>
          <w:sz w:val="24"/>
        </w:rPr>
        <w:t xml:space="preserve"> of data values.</w:t>
      </w:r>
    </w:p>
    <w:p w:rsidR="00064AA4" w:rsidRDefault="00064AA4" w:rsidP="00064AA4">
      <w:pPr>
        <w:pStyle w:val="ListParagraph"/>
        <w:ind w:left="1170"/>
        <w:rPr>
          <w:sz w:val="24"/>
        </w:rPr>
      </w:pPr>
    </w:p>
    <w:p w:rsidR="007030FA" w:rsidRDefault="007030FA" w:rsidP="00064AA4">
      <w:pPr>
        <w:pStyle w:val="ListParagraph"/>
        <w:ind w:left="1170"/>
        <w:rPr>
          <w:sz w:val="24"/>
        </w:rPr>
      </w:pPr>
    </w:p>
    <w:p w:rsidR="001E0BED" w:rsidRDefault="007030FA" w:rsidP="00064A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(T/F)  </w:t>
      </w:r>
      <w:r w:rsidR="00064AA4">
        <w:rPr>
          <w:sz w:val="24"/>
        </w:rPr>
        <w:t xml:space="preserve"> </w:t>
      </w:r>
      <w:r w:rsidR="001E0BED" w:rsidRPr="00064AA4">
        <w:rPr>
          <w:sz w:val="24"/>
        </w:rPr>
        <w:t xml:space="preserve">All instances of a class possess </w:t>
      </w:r>
      <w:r w:rsidR="001E0BED" w:rsidRPr="007030FA">
        <w:rPr>
          <w:b/>
          <w:i/>
          <w:sz w:val="24"/>
        </w:rPr>
        <w:t>the same</w:t>
      </w:r>
      <w:r>
        <w:rPr>
          <w:sz w:val="24"/>
        </w:rPr>
        <w:t xml:space="preserve"> data values.</w:t>
      </w:r>
    </w:p>
    <w:p w:rsidR="007030FA" w:rsidRPr="007030FA" w:rsidRDefault="007030FA" w:rsidP="007030FA">
      <w:pPr>
        <w:pStyle w:val="ListParagraph"/>
        <w:rPr>
          <w:sz w:val="24"/>
        </w:rPr>
      </w:pPr>
    </w:p>
    <w:p w:rsidR="007030FA" w:rsidRPr="00064AA4" w:rsidRDefault="007030FA" w:rsidP="007030FA">
      <w:pPr>
        <w:pStyle w:val="ListParagraph"/>
        <w:ind w:left="1170"/>
        <w:rPr>
          <w:sz w:val="24"/>
        </w:rPr>
      </w:pPr>
    </w:p>
    <w:p w:rsidR="001E0BED" w:rsidRPr="00B570F4" w:rsidRDefault="007030FA" w:rsidP="00064AA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Circle</w:t>
      </w:r>
      <w:r w:rsidR="001E0BED" w:rsidRPr="00B570F4">
        <w:rPr>
          <w:sz w:val="24"/>
        </w:rPr>
        <w:t xml:space="preserve"> the correct </w:t>
      </w:r>
      <w:r w:rsidR="00B026DB">
        <w:rPr>
          <w:sz w:val="24"/>
        </w:rPr>
        <w:t>UML diagram for an object ‘</w:t>
      </w:r>
      <w:r>
        <w:rPr>
          <w:sz w:val="24"/>
        </w:rPr>
        <w:t>sedan</w:t>
      </w:r>
      <w:r w:rsidR="00B026DB">
        <w:rPr>
          <w:sz w:val="24"/>
        </w:rPr>
        <w:t>’ of class Vehicle</w:t>
      </w:r>
      <w:r>
        <w:rPr>
          <w:sz w:val="24"/>
        </w:rPr>
        <w:t>:</w:t>
      </w:r>
    </w:p>
    <w:p w:rsidR="001E0BED" w:rsidRPr="00B026DB" w:rsidRDefault="001E0BED" w:rsidP="001E0BED">
      <w:pPr>
        <w:pStyle w:val="ListParagraph"/>
        <w:rPr>
          <w:sz w:val="28"/>
          <w:szCs w:val="28"/>
        </w:rPr>
      </w:pPr>
    </w:p>
    <w:p w:rsidR="001E0BED" w:rsidRPr="00B026DB" w:rsidRDefault="00B026DB" w:rsidP="001E0BED">
      <w:pPr>
        <w:pStyle w:val="ListParagraph"/>
        <w:rPr>
          <w:sz w:val="28"/>
          <w:szCs w:val="28"/>
        </w:rPr>
      </w:pPr>
      <w:r w:rsidRPr="00B026D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15DF4" wp14:editId="693E4B28">
                <wp:simplePos x="0" y="0"/>
                <wp:positionH relativeFrom="column">
                  <wp:posOffset>1590675</wp:posOffset>
                </wp:positionH>
                <wp:positionV relativeFrom="paragraph">
                  <wp:posOffset>7620</wp:posOffset>
                </wp:positionV>
                <wp:extent cx="129540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C4" w:rsidRPr="00B026DB" w:rsidRDefault="000778C4" w:rsidP="001E0BED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B026DB">
                              <w:rPr>
                                <w:sz w:val="28"/>
                                <w:szCs w:val="28"/>
                                <w:u w:val="single"/>
                              </w:rPr>
                              <w:t>sedan:Vehicle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15D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25pt;margin-top:.6pt;width:102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G3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">
                <v:textbox>
                  <w:txbxContent>
                    <w:p w:rsidR="000778C4" w:rsidRPr="00B026DB" w:rsidRDefault="000778C4" w:rsidP="001E0BED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 </w:t>
                      </w:r>
                      <w:proofErr w:type="spellStart"/>
                      <w:r w:rsidRPr="00B026DB">
                        <w:rPr>
                          <w:sz w:val="28"/>
                          <w:szCs w:val="28"/>
                          <w:u w:val="single"/>
                        </w:rPr>
                        <w:t>sedan:Vehicle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0BED" w:rsidRPr="00B026D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DE86FE" wp14:editId="44ED757F">
                <wp:simplePos x="0" y="0"/>
                <wp:positionH relativeFrom="column">
                  <wp:posOffset>3409315</wp:posOffset>
                </wp:positionH>
                <wp:positionV relativeFrom="paragraph">
                  <wp:posOffset>17780</wp:posOffset>
                </wp:positionV>
                <wp:extent cx="1381125" cy="628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C4" w:rsidRPr="00B026DB" w:rsidRDefault="000778C4" w:rsidP="001E0B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="00B026DB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B026DB">
                              <w:rPr>
                                <w:sz w:val="28"/>
                                <w:szCs w:val="28"/>
                              </w:rPr>
                              <w:t>edan</w:t>
                            </w:r>
                            <w:r w:rsidR="00B026DB">
                              <w:rPr>
                                <w:sz w:val="28"/>
                                <w:szCs w:val="28"/>
                              </w:rPr>
                              <w:t>:Vehicle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86FE" id="_x0000_s1027" type="#_x0000_t202" style="position:absolute;left:0;text-align:left;margin-left:268.45pt;margin-top:1.4pt;width:108.75pt;height:4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">
                <v:textbox>
                  <w:txbxContent>
                    <w:p w:rsidR="000778C4" w:rsidRPr="00B026DB" w:rsidRDefault="000778C4" w:rsidP="001E0BED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proofErr w:type="spellStart"/>
                      <w:r w:rsidR="00B026DB">
                        <w:rPr>
                          <w:sz w:val="28"/>
                          <w:szCs w:val="28"/>
                        </w:rPr>
                        <w:t>s</w:t>
                      </w:r>
                      <w:r w:rsidRPr="00B026DB">
                        <w:rPr>
                          <w:sz w:val="28"/>
                          <w:szCs w:val="28"/>
                        </w:rPr>
                        <w:t>edan</w:t>
                      </w:r>
                      <w:r w:rsidR="00B026DB">
                        <w:rPr>
                          <w:sz w:val="28"/>
                          <w:szCs w:val="28"/>
                        </w:rPr>
                        <w:t>:Vehicle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0BED" w:rsidRPr="00B026DB" w:rsidRDefault="001E0BED" w:rsidP="001E0BED">
      <w:pPr>
        <w:pStyle w:val="ListParagraph"/>
        <w:rPr>
          <w:sz w:val="28"/>
          <w:szCs w:val="28"/>
        </w:rPr>
      </w:pPr>
    </w:p>
    <w:p w:rsidR="001E0BED" w:rsidRDefault="001E0BED" w:rsidP="001E0BED">
      <w:pPr>
        <w:pStyle w:val="ListParagraph"/>
        <w:rPr>
          <w:sz w:val="24"/>
        </w:rPr>
      </w:pPr>
    </w:p>
    <w:p w:rsidR="001E0BED" w:rsidRPr="007030FA" w:rsidRDefault="001E0BED" w:rsidP="007030FA">
      <w:pPr>
        <w:rPr>
          <w:sz w:val="24"/>
        </w:rPr>
      </w:pPr>
    </w:p>
    <w:p w:rsidR="001E0BED" w:rsidRPr="007030FA" w:rsidRDefault="001E0BED" w:rsidP="007030FA">
      <w:pPr>
        <w:rPr>
          <w:sz w:val="24"/>
        </w:rPr>
      </w:pPr>
    </w:p>
    <w:p w:rsidR="001E0BED" w:rsidRPr="00B570F4" w:rsidRDefault="001E0BED" w:rsidP="001E0BED">
      <w:pPr>
        <w:rPr>
          <w:sz w:val="24"/>
        </w:rPr>
      </w:pPr>
    </w:p>
    <w:p w:rsidR="001E0BED" w:rsidRDefault="001E0BED" w:rsidP="007030FA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  A data value that can change is called ________</w:t>
      </w:r>
      <w:r w:rsidR="007030FA">
        <w:rPr>
          <w:sz w:val="24"/>
        </w:rPr>
        <w:t>____</w:t>
      </w:r>
      <w:r w:rsidRPr="00B570F4">
        <w:rPr>
          <w:sz w:val="24"/>
        </w:rPr>
        <w:t>_ and one that cannot change is called _</w:t>
      </w:r>
      <w:r w:rsidR="007030FA">
        <w:rPr>
          <w:sz w:val="24"/>
        </w:rPr>
        <w:t xml:space="preserve">_____________. </w:t>
      </w:r>
    </w:p>
    <w:p w:rsidR="007030FA" w:rsidRPr="007030FA" w:rsidRDefault="007030FA" w:rsidP="007030FA">
      <w:pPr>
        <w:pStyle w:val="ListParagraph"/>
        <w:ind w:left="1170"/>
        <w:rPr>
          <w:sz w:val="24"/>
        </w:rPr>
      </w:pPr>
    </w:p>
    <w:p w:rsidR="001E0BED" w:rsidRPr="007030FA" w:rsidRDefault="001E0BED" w:rsidP="007030FA">
      <w:pPr>
        <w:rPr>
          <w:sz w:val="24"/>
        </w:rPr>
      </w:pPr>
    </w:p>
    <w:p w:rsidR="001E0BED" w:rsidRPr="007030FA" w:rsidRDefault="001E0BED" w:rsidP="007030FA">
      <w:pPr>
        <w:rPr>
          <w:sz w:val="24"/>
        </w:rPr>
      </w:pPr>
    </w:p>
    <w:p w:rsidR="001E0BED" w:rsidRPr="007030FA" w:rsidRDefault="001E0BED" w:rsidP="007030FA">
      <w:pPr>
        <w:rPr>
          <w:sz w:val="24"/>
        </w:rPr>
      </w:pPr>
    </w:p>
    <w:p w:rsidR="001E0BED" w:rsidRPr="00B570F4" w:rsidRDefault="001E0BED" w:rsidP="001E0BED">
      <w:pPr>
        <w:pStyle w:val="ListParagraph"/>
        <w:rPr>
          <w:sz w:val="24"/>
        </w:rPr>
      </w:pPr>
    </w:p>
    <w:p w:rsidR="001E0BED" w:rsidRPr="00B570F4" w:rsidRDefault="001E0BED" w:rsidP="00064AA4">
      <w:pPr>
        <w:pStyle w:val="ListParagraph"/>
        <w:numPr>
          <w:ilvl w:val="0"/>
          <w:numId w:val="2"/>
        </w:numPr>
        <w:rPr>
          <w:sz w:val="24"/>
        </w:rPr>
      </w:pPr>
      <w:r w:rsidRPr="00B570F4">
        <w:rPr>
          <w:sz w:val="24"/>
        </w:rPr>
        <w:t xml:space="preserve">  </w:t>
      </w:r>
      <w:r w:rsidR="003F6684">
        <w:rPr>
          <w:sz w:val="24"/>
        </w:rPr>
        <w:t>In the Software Life Cycle, which phase comes first?  (Coding, Design, Requirements Analysis, Testing)</w:t>
      </w:r>
      <w:bookmarkStart w:id="0" w:name="_GoBack"/>
      <w:bookmarkEnd w:id="0"/>
    </w:p>
    <w:p w:rsidR="00DF7D8A" w:rsidRDefault="00DF7D8A" w:rsidP="007F24BA">
      <w:pPr>
        <w:rPr>
          <w:sz w:val="24"/>
        </w:rPr>
      </w:pPr>
    </w:p>
    <w:p w:rsidR="007030FA" w:rsidRDefault="007030FA" w:rsidP="007F24BA">
      <w:pPr>
        <w:rPr>
          <w:sz w:val="24"/>
        </w:rPr>
      </w:pPr>
    </w:p>
    <w:p w:rsidR="007030FA" w:rsidRDefault="007030FA" w:rsidP="007F24BA">
      <w:pPr>
        <w:rPr>
          <w:sz w:val="24"/>
        </w:rPr>
      </w:pPr>
    </w:p>
    <w:p w:rsidR="007030FA" w:rsidRDefault="00954E86" w:rsidP="00954E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r w:rsidR="000778C4">
        <w:rPr>
          <w:sz w:val="24"/>
        </w:rPr>
        <w:t>Find the</w:t>
      </w:r>
      <w:r w:rsidR="003D6382">
        <w:rPr>
          <w:sz w:val="24"/>
        </w:rPr>
        <w:t xml:space="preserve"> </w:t>
      </w:r>
      <w:r w:rsidR="00C45731">
        <w:rPr>
          <w:sz w:val="24"/>
        </w:rPr>
        <w:t xml:space="preserve">3 </w:t>
      </w:r>
      <w:r w:rsidR="003D6382">
        <w:rPr>
          <w:sz w:val="24"/>
        </w:rPr>
        <w:t>errors in the following program:</w:t>
      </w:r>
    </w:p>
    <w:p w:rsidR="003D6382" w:rsidRDefault="003D6382" w:rsidP="003D6382">
      <w:pPr>
        <w:rPr>
          <w:sz w:val="24"/>
        </w:rPr>
      </w:pPr>
    </w:p>
    <w:p w:rsidR="003D6382" w:rsidRDefault="003D6382" w:rsidP="003D6382">
      <w:pPr>
        <w:ind w:left="1170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javax.swing</w:t>
      </w:r>
      <w:proofErr w:type="spellEnd"/>
      <w:r>
        <w:rPr>
          <w:sz w:val="24"/>
        </w:rPr>
        <w:t>.*;</w:t>
      </w:r>
    </w:p>
    <w:p w:rsidR="003D6382" w:rsidRDefault="003D6382" w:rsidP="003D6382">
      <w:pPr>
        <w:ind w:left="1170"/>
        <w:rPr>
          <w:sz w:val="24"/>
        </w:rPr>
      </w:pPr>
      <w:r>
        <w:rPr>
          <w:sz w:val="24"/>
        </w:rPr>
        <w:t>Class JavaTest1  {</w:t>
      </w:r>
    </w:p>
    <w:p w:rsidR="003D6382" w:rsidRDefault="003D6382" w:rsidP="003D6382">
      <w:pPr>
        <w:ind w:left="1170"/>
        <w:rPr>
          <w:sz w:val="24"/>
        </w:rPr>
      </w:pPr>
      <w:r>
        <w:rPr>
          <w:sz w:val="24"/>
        </w:rPr>
        <w:t xml:space="preserve">       Public static void main ( 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 {</w:t>
      </w:r>
    </w:p>
    <w:p w:rsidR="000778C4" w:rsidRDefault="003D6382" w:rsidP="003D6382">
      <w:pPr>
        <w:rPr>
          <w:sz w:val="24"/>
        </w:rPr>
      </w:pPr>
      <w:r>
        <w:rPr>
          <w:sz w:val="24"/>
        </w:rPr>
        <w:t xml:space="preserve">                                    </w:t>
      </w:r>
      <w:proofErr w:type="spellStart"/>
      <w:r w:rsidR="000778C4">
        <w:rPr>
          <w:sz w:val="24"/>
        </w:rPr>
        <w:t>myString</w:t>
      </w:r>
      <w:proofErr w:type="spellEnd"/>
      <w:r w:rsidR="000778C4">
        <w:rPr>
          <w:sz w:val="24"/>
        </w:rPr>
        <w:t xml:space="preserve">  String;</w:t>
      </w:r>
    </w:p>
    <w:p w:rsidR="000778C4" w:rsidRDefault="000778C4" w:rsidP="003D6382">
      <w:pPr>
        <w:rPr>
          <w:sz w:val="24"/>
        </w:rPr>
      </w:pPr>
      <w:r>
        <w:rPr>
          <w:sz w:val="24"/>
        </w:rPr>
        <w:t xml:space="preserve">                                     </w:t>
      </w:r>
      <w:proofErr w:type="spellStart"/>
      <w:r>
        <w:rPr>
          <w:sz w:val="24"/>
        </w:rPr>
        <w:t>myString</w:t>
      </w:r>
      <w:proofErr w:type="spellEnd"/>
      <w:r>
        <w:rPr>
          <w:sz w:val="24"/>
        </w:rPr>
        <w:t xml:space="preserve"> = new String(“Enter your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: “);</w:t>
      </w:r>
    </w:p>
    <w:p w:rsidR="000778C4" w:rsidRDefault="000778C4" w:rsidP="003D6382">
      <w:pPr>
        <w:rPr>
          <w:sz w:val="24"/>
        </w:rPr>
      </w:pPr>
      <w:r>
        <w:rPr>
          <w:sz w:val="24"/>
        </w:rPr>
        <w:t xml:space="preserve">                      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myString</w:t>
      </w:r>
      <w:proofErr w:type="spellEnd"/>
      <w:r>
        <w:rPr>
          <w:sz w:val="24"/>
        </w:rPr>
        <w:t>)</w:t>
      </w:r>
    </w:p>
    <w:p w:rsidR="003D6382" w:rsidRDefault="003D6382" w:rsidP="003D6382">
      <w:pPr>
        <w:ind w:left="1170"/>
        <w:rPr>
          <w:sz w:val="24"/>
        </w:rPr>
      </w:pPr>
      <w:r>
        <w:rPr>
          <w:sz w:val="24"/>
        </w:rPr>
        <w:t xml:space="preserve">        }</w:t>
      </w:r>
    </w:p>
    <w:p w:rsidR="003D6382" w:rsidRDefault="003D6382" w:rsidP="003D6382">
      <w:pPr>
        <w:ind w:left="1170"/>
        <w:rPr>
          <w:sz w:val="24"/>
        </w:rPr>
      </w:pPr>
      <w:r>
        <w:rPr>
          <w:sz w:val="24"/>
        </w:rPr>
        <w:t>}</w:t>
      </w:r>
    </w:p>
    <w:p w:rsidR="00C45731" w:rsidRPr="00C45731" w:rsidRDefault="00E851B2" w:rsidP="00C45731">
      <w:pPr>
        <w:rPr>
          <w:sz w:val="24"/>
        </w:rPr>
      </w:pPr>
      <w:r>
        <w:rPr>
          <w:sz w:val="24"/>
        </w:rPr>
        <w:t xml:space="preserve"> </w:t>
      </w:r>
    </w:p>
    <w:p w:rsidR="00E851B2" w:rsidRPr="00E851B2" w:rsidRDefault="00E851B2" w:rsidP="00E851B2">
      <w:pPr>
        <w:pStyle w:val="ListParagraph"/>
        <w:numPr>
          <w:ilvl w:val="0"/>
          <w:numId w:val="2"/>
        </w:numPr>
        <w:rPr>
          <w:sz w:val="28"/>
        </w:rPr>
      </w:pPr>
      <w:r w:rsidRPr="00E851B2">
        <w:rPr>
          <w:sz w:val="28"/>
        </w:rPr>
        <w:t>What will be displayed on the message dialog when the following lines are executed?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r w:rsidRPr="00EB4DFF">
        <w:rPr>
          <w:sz w:val="28"/>
        </w:rPr>
        <w:t>String name = “Fabio”;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proofErr w:type="spellStart"/>
      <w:r w:rsidRPr="00EB4DFF">
        <w:rPr>
          <w:sz w:val="28"/>
        </w:rPr>
        <w:t>System.out.print</w:t>
      </w:r>
      <w:proofErr w:type="spellEnd"/>
      <w:r w:rsidRPr="00EB4DFF">
        <w:rPr>
          <w:sz w:val="28"/>
        </w:rPr>
        <w:t>(</w:t>
      </w:r>
      <w:proofErr w:type="spellStart"/>
      <w:r w:rsidRPr="00EB4DFF">
        <w:rPr>
          <w:sz w:val="28"/>
        </w:rPr>
        <w:t>name.indexOf</w:t>
      </w:r>
      <w:proofErr w:type="spellEnd"/>
      <w:r w:rsidRPr="00EB4DFF">
        <w:rPr>
          <w:sz w:val="28"/>
        </w:rPr>
        <w:t xml:space="preserve"> ( “b” ) );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proofErr w:type="spellStart"/>
      <w:r w:rsidRPr="00EB4DFF">
        <w:rPr>
          <w:sz w:val="28"/>
        </w:rPr>
        <w:t>System.out.println</w:t>
      </w:r>
      <w:proofErr w:type="spellEnd"/>
      <w:r w:rsidRPr="00EB4DFF">
        <w:rPr>
          <w:sz w:val="28"/>
        </w:rPr>
        <w:t>(</w:t>
      </w:r>
      <w:proofErr w:type="spellStart"/>
      <w:r w:rsidRPr="00EB4DFF">
        <w:rPr>
          <w:sz w:val="28"/>
        </w:rPr>
        <w:t>name.indexOf</w:t>
      </w:r>
      <w:proofErr w:type="spellEnd"/>
      <w:r w:rsidRPr="00EB4DFF">
        <w:rPr>
          <w:sz w:val="28"/>
        </w:rPr>
        <w:t xml:space="preserve"> ( “bi” ) );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numPr>
          <w:ilvl w:val="0"/>
          <w:numId w:val="2"/>
        </w:numPr>
        <w:rPr>
          <w:sz w:val="28"/>
        </w:rPr>
      </w:pPr>
      <w:r w:rsidRPr="00EB4DFF">
        <w:rPr>
          <w:sz w:val="28"/>
        </w:rPr>
        <w:t xml:space="preserve"> What will be displayed on the message dialog when the following lines are executed?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r w:rsidRPr="00EB4DFF">
        <w:rPr>
          <w:sz w:val="28"/>
        </w:rPr>
        <w:t>String name1 = “Elvis”;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r w:rsidRPr="00EB4DFF">
        <w:rPr>
          <w:sz w:val="28"/>
        </w:rPr>
        <w:t>String name2 = “Aron”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r w:rsidRPr="00EB4DFF">
        <w:rPr>
          <w:sz w:val="28"/>
        </w:rPr>
        <w:t>String space = “ “;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r w:rsidRPr="00EB4DFF">
        <w:rPr>
          <w:sz w:val="28"/>
        </w:rPr>
        <w:t>String name3 = name1 + space + name2;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  <w:proofErr w:type="spellStart"/>
      <w:r w:rsidRPr="00EB4DFF">
        <w:rPr>
          <w:sz w:val="28"/>
        </w:rPr>
        <w:t>System.out.println</w:t>
      </w:r>
      <w:proofErr w:type="spellEnd"/>
      <w:r w:rsidRPr="00EB4DFF">
        <w:rPr>
          <w:sz w:val="28"/>
        </w:rPr>
        <w:t>(name3.length());</w:t>
      </w:r>
    </w:p>
    <w:p w:rsidR="00E851B2" w:rsidRPr="00EB4DFF" w:rsidRDefault="00E851B2" w:rsidP="00E851B2">
      <w:pPr>
        <w:rPr>
          <w:sz w:val="28"/>
        </w:rPr>
      </w:pPr>
    </w:p>
    <w:p w:rsidR="00E851B2" w:rsidRPr="00EB4DFF" w:rsidRDefault="00E851B2" w:rsidP="00E851B2">
      <w:pPr>
        <w:rPr>
          <w:sz w:val="28"/>
        </w:rPr>
      </w:pPr>
    </w:p>
    <w:p w:rsidR="00E851B2" w:rsidRPr="00EB4DFF" w:rsidRDefault="00E851B2" w:rsidP="00E851B2">
      <w:pPr>
        <w:rPr>
          <w:sz w:val="28"/>
        </w:rPr>
      </w:pPr>
    </w:p>
    <w:p w:rsidR="00E851B2" w:rsidRPr="00EB4DFF" w:rsidRDefault="00E851B2" w:rsidP="00E851B2">
      <w:pPr>
        <w:rPr>
          <w:sz w:val="28"/>
        </w:rPr>
      </w:pPr>
      <w:r>
        <w:rPr>
          <w:sz w:val="28"/>
        </w:rPr>
        <w:t xml:space="preserve"> </w:t>
      </w:r>
    </w:p>
    <w:p w:rsidR="00E851B2" w:rsidRPr="00EB4DFF" w:rsidRDefault="00E851B2" w:rsidP="00E851B2">
      <w:pPr>
        <w:ind w:left="1170"/>
        <w:rPr>
          <w:sz w:val="28"/>
        </w:rPr>
      </w:pPr>
      <w:r>
        <w:rPr>
          <w:sz w:val="28"/>
        </w:rPr>
        <w:t xml:space="preserve"> </w:t>
      </w:r>
    </w:p>
    <w:p w:rsidR="00E851B2" w:rsidRPr="00EB4DFF" w:rsidRDefault="00B42715" w:rsidP="00E851B2">
      <w:pPr>
        <w:pStyle w:val="ListParagraph"/>
        <w:ind w:left="1170"/>
        <w:rPr>
          <w:sz w:val="28"/>
        </w:rPr>
      </w:pPr>
      <w:r>
        <w:rPr>
          <w:sz w:val="28"/>
        </w:rPr>
        <w:t xml:space="preserve"> 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B42715" w:rsidP="00E851B2">
      <w:pPr>
        <w:rPr>
          <w:sz w:val="28"/>
        </w:rPr>
      </w:pPr>
      <w:r>
        <w:rPr>
          <w:sz w:val="28"/>
        </w:rPr>
        <w:t xml:space="preserve"> </w:t>
      </w:r>
    </w:p>
    <w:p w:rsidR="00E851B2" w:rsidRPr="00B90CF7" w:rsidRDefault="00E851B2" w:rsidP="00E851B2">
      <w:pPr>
        <w:rPr>
          <w:sz w:val="28"/>
        </w:rPr>
      </w:pPr>
    </w:p>
    <w:p w:rsidR="00E851B2" w:rsidRDefault="00E851B2" w:rsidP="00E851B2">
      <w:pPr>
        <w:pStyle w:val="ListParagraph"/>
        <w:numPr>
          <w:ilvl w:val="0"/>
          <w:numId w:val="2"/>
        </w:numPr>
        <w:rPr>
          <w:sz w:val="28"/>
        </w:rPr>
      </w:pPr>
      <w:r w:rsidRPr="00EB4DFF">
        <w:rPr>
          <w:sz w:val="28"/>
        </w:rPr>
        <w:t xml:space="preserve"> Draw the arrows for the state-of-memory diagram after the following code has executed:</w:t>
      </w:r>
    </w:p>
    <w:p w:rsidR="00E851B2" w:rsidRPr="00EB4DFF" w:rsidRDefault="00E851B2" w:rsidP="00E851B2">
      <w:pPr>
        <w:pStyle w:val="ListParagraph"/>
        <w:ind w:left="1170"/>
        <w:rPr>
          <w:sz w:val="28"/>
        </w:rPr>
      </w:pPr>
    </w:p>
    <w:p w:rsidR="00E851B2" w:rsidRPr="00EB4DFF" w:rsidRDefault="00E851B2" w:rsidP="00E851B2">
      <w:pPr>
        <w:ind w:left="1170"/>
        <w:rPr>
          <w:sz w:val="28"/>
        </w:rPr>
      </w:pPr>
      <w:r>
        <w:rPr>
          <w:sz w:val="28"/>
        </w:rPr>
        <w:t>String</w:t>
      </w:r>
      <w:r w:rsidRPr="00EB4DFF">
        <w:rPr>
          <w:sz w:val="28"/>
        </w:rPr>
        <w:t xml:space="preserve"> </w:t>
      </w:r>
      <w:proofErr w:type="spellStart"/>
      <w:r w:rsidRPr="00EB4DFF">
        <w:rPr>
          <w:sz w:val="28"/>
        </w:rPr>
        <w:t>tuco</w:t>
      </w:r>
      <w:proofErr w:type="spellEnd"/>
      <w:r w:rsidRPr="00EB4DFF">
        <w:rPr>
          <w:sz w:val="28"/>
        </w:rPr>
        <w:t xml:space="preserve">, blondie, </w:t>
      </w:r>
      <w:proofErr w:type="spellStart"/>
      <w:r w:rsidRPr="00EB4DFF">
        <w:rPr>
          <w:sz w:val="28"/>
        </w:rPr>
        <w:t>douglas</w:t>
      </w:r>
      <w:proofErr w:type="spellEnd"/>
      <w:r w:rsidRPr="00EB4DFF">
        <w:rPr>
          <w:sz w:val="28"/>
        </w:rPr>
        <w:t>;</w:t>
      </w:r>
    </w:p>
    <w:p w:rsidR="00E851B2" w:rsidRPr="00EB4DFF" w:rsidRDefault="00E851B2" w:rsidP="00E851B2">
      <w:pPr>
        <w:ind w:left="1170"/>
        <w:rPr>
          <w:sz w:val="28"/>
        </w:rPr>
      </w:pPr>
      <w:proofErr w:type="spellStart"/>
      <w:r>
        <w:rPr>
          <w:sz w:val="28"/>
        </w:rPr>
        <w:t>tuco</w:t>
      </w:r>
      <w:proofErr w:type="spellEnd"/>
      <w:r>
        <w:rPr>
          <w:sz w:val="28"/>
        </w:rPr>
        <w:t xml:space="preserve"> = new String</w:t>
      </w:r>
      <w:r w:rsidRPr="00EB4DFF">
        <w:rPr>
          <w:sz w:val="28"/>
        </w:rPr>
        <w:t>(</w:t>
      </w:r>
      <w:r>
        <w:rPr>
          <w:sz w:val="28"/>
        </w:rPr>
        <w:t>“</w:t>
      </w:r>
      <w:proofErr w:type="spellStart"/>
      <w:r>
        <w:rPr>
          <w:sz w:val="28"/>
        </w:rPr>
        <w:t>Tuco</w:t>
      </w:r>
      <w:proofErr w:type="spellEnd"/>
      <w:r>
        <w:rPr>
          <w:sz w:val="28"/>
        </w:rPr>
        <w:t>”</w:t>
      </w:r>
      <w:r w:rsidRPr="00EB4DFF">
        <w:rPr>
          <w:sz w:val="28"/>
        </w:rPr>
        <w:t>);</w:t>
      </w:r>
    </w:p>
    <w:p w:rsidR="00E851B2" w:rsidRPr="00EB4DFF" w:rsidRDefault="00E851B2" w:rsidP="00E851B2">
      <w:pPr>
        <w:ind w:left="1170"/>
        <w:rPr>
          <w:sz w:val="28"/>
        </w:rPr>
      </w:pPr>
      <w:r>
        <w:rPr>
          <w:sz w:val="28"/>
        </w:rPr>
        <w:t>blondie = new String</w:t>
      </w:r>
      <w:r w:rsidRPr="00EB4DFF">
        <w:rPr>
          <w:sz w:val="28"/>
        </w:rPr>
        <w:t>(</w:t>
      </w:r>
      <w:r>
        <w:rPr>
          <w:sz w:val="28"/>
        </w:rPr>
        <w:t>“Blondie”</w:t>
      </w:r>
      <w:r w:rsidRPr="00EB4DFF">
        <w:rPr>
          <w:sz w:val="28"/>
        </w:rPr>
        <w:t>);</w:t>
      </w:r>
    </w:p>
    <w:p w:rsidR="00E851B2" w:rsidRPr="00EB4DFF" w:rsidRDefault="00E851B2" w:rsidP="00E851B2">
      <w:pPr>
        <w:ind w:left="1170"/>
        <w:rPr>
          <w:sz w:val="28"/>
        </w:rPr>
      </w:pPr>
      <w:proofErr w:type="spellStart"/>
      <w:r w:rsidRPr="00EB4DFF">
        <w:rPr>
          <w:sz w:val="28"/>
        </w:rPr>
        <w:t>douglas</w:t>
      </w:r>
      <w:proofErr w:type="spellEnd"/>
      <w:r w:rsidRPr="00EB4DFF">
        <w:rPr>
          <w:sz w:val="28"/>
        </w:rPr>
        <w:t xml:space="preserve"> = </w:t>
      </w:r>
      <w:proofErr w:type="spellStart"/>
      <w:r w:rsidRPr="00EB4DFF">
        <w:rPr>
          <w:sz w:val="28"/>
        </w:rPr>
        <w:t>tuco</w:t>
      </w:r>
      <w:proofErr w:type="spellEnd"/>
      <w:r w:rsidRPr="00EB4DFF">
        <w:rPr>
          <w:sz w:val="28"/>
        </w:rPr>
        <w:t>;</w:t>
      </w:r>
    </w:p>
    <w:p w:rsidR="00E851B2" w:rsidRPr="00EB4DFF" w:rsidRDefault="00E851B2" w:rsidP="00E851B2">
      <w:pPr>
        <w:ind w:left="1170"/>
        <w:rPr>
          <w:sz w:val="28"/>
        </w:rPr>
      </w:pPr>
      <w:proofErr w:type="spellStart"/>
      <w:r w:rsidRPr="00EB4DFF">
        <w:rPr>
          <w:sz w:val="28"/>
        </w:rPr>
        <w:t>tuco</w:t>
      </w:r>
      <w:proofErr w:type="spellEnd"/>
      <w:r w:rsidRPr="00EB4DFF">
        <w:rPr>
          <w:sz w:val="28"/>
        </w:rPr>
        <w:t xml:space="preserve"> = blondie;</w:t>
      </w:r>
    </w:p>
    <w:p w:rsidR="00E851B2" w:rsidRPr="00EB4DFF" w:rsidRDefault="00E851B2" w:rsidP="00E851B2">
      <w:pPr>
        <w:ind w:left="1170"/>
        <w:rPr>
          <w:sz w:val="28"/>
        </w:rPr>
      </w:pPr>
      <w:r w:rsidRPr="00EB4DF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CF9683" wp14:editId="1FCE0977">
                <wp:simplePos x="0" y="0"/>
                <wp:positionH relativeFrom="column">
                  <wp:posOffset>3806338</wp:posOffset>
                </wp:positionH>
                <wp:positionV relativeFrom="paragraph">
                  <wp:posOffset>164465</wp:posOffset>
                </wp:positionV>
                <wp:extent cx="680085" cy="552450"/>
                <wp:effectExtent l="0" t="0" r="2476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1B2" w:rsidRDefault="00E851B2" w:rsidP="00E851B2">
                            <w:r>
                              <w:t xml:space="preserve"> </w:t>
                            </w:r>
                            <w:proofErr w:type="spellStart"/>
                            <w:r>
                              <w:t>douglas</w:t>
                            </w:r>
                            <w:proofErr w:type="spellEnd"/>
                          </w:p>
                          <w:p w:rsidR="00E851B2" w:rsidRPr="00C055A5" w:rsidRDefault="00E851B2" w:rsidP="00E851B2">
                            <w:pPr>
                              <w:rPr>
                                <w:b/>
                              </w:rPr>
                            </w:pPr>
                            <w:r w:rsidRPr="00C055A5">
                              <w:rPr>
                                <w:b/>
                              </w:rPr>
                              <w:t xml:space="preserve">       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9683" id="Text Box 7" o:spid="_x0000_s1028" type="#_x0000_t202" style="position:absolute;left:0;text-align:left;margin-left:299.7pt;margin-top:12.95pt;width:53.5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">
                <v:textbox>
                  <w:txbxContent>
                    <w:p w:rsidR="00E851B2" w:rsidRDefault="00E851B2" w:rsidP="00E851B2">
                      <w:r>
                        <w:t xml:space="preserve"> </w:t>
                      </w:r>
                      <w:proofErr w:type="spellStart"/>
                      <w:r>
                        <w:t>douglas</w:t>
                      </w:r>
                      <w:proofErr w:type="spellEnd"/>
                    </w:p>
                    <w:p w:rsidR="00E851B2" w:rsidRPr="00C055A5" w:rsidRDefault="00E851B2" w:rsidP="00E851B2">
                      <w:pPr>
                        <w:rPr>
                          <w:b/>
                        </w:rPr>
                      </w:pPr>
                      <w:r w:rsidRPr="00C055A5">
                        <w:rPr>
                          <w:b/>
                        </w:rPr>
                        <w:t xml:space="preserve">       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4DF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4DE708" wp14:editId="4DA4FEB7">
                <wp:simplePos x="0" y="0"/>
                <wp:positionH relativeFrom="column">
                  <wp:posOffset>744013</wp:posOffset>
                </wp:positionH>
                <wp:positionV relativeFrom="paragraph">
                  <wp:posOffset>143185</wp:posOffset>
                </wp:positionV>
                <wp:extent cx="574040" cy="552450"/>
                <wp:effectExtent l="0" t="0" r="1651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1B2" w:rsidRDefault="00E851B2" w:rsidP="00E851B2">
                            <w:r>
                              <w:t xml:space="preserve">  </w:t>
                            </w:r>
                            <w:proofErr w:type="spellStart"/>
                            <w:r>
                              <w:t>tuco</w:t>
                            </w:r>
                            <w:proofErr w:type="spellEnd"/>
                          </w:p>
                          <w:p w:rsidR="00E851B2" w:rsidRPr="00C055A5" w:rsidRDefault="00E851B2" w:rsidP="00E851B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Pr="00C055A5">
                              <w:rPr>
                                <w:b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E708" id="Text Box 8" o:spid="_x0000_s1029" type="#_x0000_t202" style="position:absolute;left:0;text-align:left;margin-left:58.6pt;margin-top:11.25pt;width:45.2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">
                <v:textbox>
                  <w:txbxContent>
                    <w:p w:rsidR="00E851B2" w:rsidRDefault="00E851B2" w:rsidP="00E851B2">
                      <w:r>
                        <w:t xml:space="preserve">  </w:t>
                      </w:r>
                      <w:proofErr w:type="spellStart"/>
                      <w:r>
                        <w:t>tuco</w:t>
                      </w:r>
                      <w:proofErr w:type="spellEnd"/>
                    </w:p>
                    <w:p w:rsidR="00E851B2" w:rsidRPr="00C055A5" w:rsidRDefault="00E851B2" w:rsidP="00E851B2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Pr="00C055A5">
                        <w:rPr>
                          <w:b/>
                        </w:rPr>
                        <w:t>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4DF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CC8008" wp14:editId="39588CAC">
                <wp:simplePos x="0" y="0"/>
                <wp:positionH relativeFrom="column">
                  <wp:posOffset>2083435</wp:posOffset>
                </wp:positionH>
                <wp:positionV relativeFrom="paragraph">
                  <wp:posOffset>153670</wp:posOffset>
                </wp:positionV>
                <wp:extent cx="659130" cy="541655"/>
                <wp:effectExtent l="0" t="0" r="26670" b="1079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1B2" w:rsidRDefault="00E851B2" w:rsidP="00E851B2">
                            <w:r>
                              <w:t xml:space="preserve"> blondie</w:t>
                            </w:r>
                          </w:p>
                          <w:p w:rsidR="00E851B2" w:rsidRPr="00C055A5" w:rsidRDefault="00E851B2" w:rsidP="00E851B2">
                            <w:pPr>
                              <w:rPr>
                                <w:b/>
                              </w:rPr>
                            </w:pPr>
                            <w:r w:rsidRPr="00C055A5">
                              <w:rPr>
                                <w:b/>
                              </w:rPr>
                              <w:t xml:space="preserve">      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8008" id="Text Box 9" o:spid="_x0000_s1030" type="#_x0000_t202" style="position:absolute;left:0;text-align:left;margin-left:164.05pt;margin-top:12.1pt;width:51.9pt;height:4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">
                <v:textbox>
                  <w:txbxContent>
                    <w:p w:rsidR="00E851B2" w:rsidRDefault="00E851B2" w:rsidP="00E851B2">
                      <w:r>
                        <w:t xml:space="preserve"> blondie</w:t>
                      </w:r>
                    </w:p>
                    <w:p w:rsidR="00E851B2" w:rsidRPr="00C055A5" w:rsidRDefault="00E851B2" w:rsidP="00E851B2">
                      <w:pPr>
                        <w:rPr>
                          <w:b/>
                        </w:rPr>
                      </w:pPr>
                      <w:r w:rsidRPr="00C055A5">
                        <w:rPr>
                          <w:b/>
                        </w:rPr>
                        <w:t xml:space="preserve">      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51B2" w:rsidRPr="00EB4DFF" w:rsidRDefault="00E851B2" w:rsidP="00E851B2">
      <w:pPr>
        <w:ind w:left="1170"/>
        <w:rPr>
          <w:sz w:val="28"/>
        </w:rPr>
      </w:pPr>
      <w:r w:rsidRPr="00EB4DFF">
        <w:rPr>
          <w:sz w:val="28"/>
        </w:rPr>
        <w:t xml:space="preserve">          </w:t>
      </w:r>
    </w:p>
    <w:p w:rsidR="00E851B2" w:rsidRPr="00EB4DFF" w:rsidRDefault="00E851B2" w:rsidP="00E851B2">
      <w:pPr>
        <w:ind w:left="1170"/>
        <w:rPr>
          <w:sz w:val="28"/>
        </w:rPr>
      </w:pPr>
    </w:p>
    <w:p w:rsidR="00E851B2" w:rsidRPr="00EB4DFF" w:rsidRDefault="00E851B2" w:rsidP="00E851B2">
      <w:pPr>
        <w:ind w:left="1170"/>
        <w:rPr>
          <w:sz w:val="28"/>
        </w:rPr>
      </w:pPr>
    </w:p>
    <w:p w:rsidR="00E851B2" w:rsidRPr="00EB4DFF" w:rsidRDefault="00E851B2" w:rsidP="00E851B2">
      <w:pPr>
        <w:ind w:left="1170"/>
        <w:rPr>
          <w:sz w:val="28"/>
        </w:rPr>
      </w:pPr>
    </w:p>
    <w:p w:rsidR="00E851B2" w:rsidRPr="00EB4DFF" w:rsidRDefault="00E851B2" w:rsidP="00E851B2">
      <w:pPr>
        <w:ind w:left="1170"/>
        <w:rPr>
          <w:sz w:val="28"/>
        </w:rPr>
      </w:pPr>
      <w:r w:rsidRPr="00EB4DF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196D31" wp14:editId="0B7EA7F4">
                <wp:simplePos x="0" y="0"/>
                <wp:positionH relativeFrom="column">
                  <wp:posOffset>967475</wp:posOffset>
                </wp:positionH>
                <wp:positionV relativeFrom="paragraph">
                  <wp:posOffset>13365</wp:posOffset>
                </wp:positionV>
                <wp:extent cx="1052195" cy="552450"/>
                <wp:effectExtent l="0" t="0" r="1460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1B2" w:rsidRPr="00C055A5" w:rsidRDefault="00E851B2" w:rsidP="00E851B2">
                            <w:pPr>
                              <w:rPr>
                                <w:u w:val="single"/>
                              </w:rPr>
                            </w:pPr>
                            <w:r w:rsidRPr="00C055A5">
                              <w:t xml:space="preserve">     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r w:rsidRPr="00C055A5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String</w:t>
                            </w:r>
                          </w:p>
                          <w:p w:rsidR="00E851B2" w:rsidRDefault="00E851B2" w:rsidP="00E851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6D31" id="Text Box 10" o:spid="_x0000_s1031" type="#_x0000_t202" style="position:absolute;left:0;text-align:left;margin-left:76.2pt;margin-top:1.05pt;width:82.85pt;height: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">
                <v:textbox>
                  <w:txbxContent>
                    <w:p w:rsidR="00E851B2" w:rsidRPr="00C055A5" w:rsidRDefault="00E851B2" w:rsidP="00E851B2">
                      <w:pPr>
                        <w:rPr>
                          <w:u w:val="single"/>
                        </w:rPr>
                      </w:pPr>
                      <w:r w:rsidRPr="00C055A5">
                        <w:t xml:space="preserve">      </w:t>
                      </w:r>
                      <w:r>
                        <w:rPr>
                          <w:u w:val="single"/>
                        </w:rPr>
                        <w:t>:</w:t>
                      </w:r>
                      <w:r w:rsidRPr="00C055A5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String</w:t>
                      </w:r>
                    </w:p>
                    <w:p w:rsidR="00E851B2" w:rsidRDefault="00E851B2" w:rsidP="00E851B2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4DF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DE321" wp14:editId="6AFF3843">
                <wp:simplePos x="0" y="0"/>
                <wp:positionH relativeFrom="column">
                  <wp:posOffset>3583970</wp:posOffset>
                </wp:positionH>
                <wp:positionV relativeFrom="paragraph">
                  <wp:posOffset>13290</wp:posOffset>
                </wp:positionV>
                <wp:extent cx="1052195" cy="552450"/>
                <wp:effectExtent l="0" t="0" r="1460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1B2" w:rsidRPr="00C055A5" w:rsidRDefault="00E851B2" w:rsidP="00E851B2">
                            <w:pPr>
                              <w:rPr>
                                <w:u w:val="single"/>
                              </w:rPr>
                            </w:pPr>
                            <w:r w:rsidRPr="00C055A5">
                              <w:t xml:space="preserve">     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r w:rsidRPr="00C055A5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String</w:t>
                            </w:r>
                          </w:p>
                          <w:p w:rsidR="00E851B2" w:rsidRDefault="00E851B2" w:rsidP="00E851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E321" id="Text Box 11" o:spid="_x0000_s1032" type="#_x0000_t202" style="position:absolute;left:0;text-align:left;margin-left:282.2pt;margin-top:1.05pt;width:82.85pt;height:4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">
                <v:textbox>
                  <w:txbxContent>
                    <w:p w:rsidR="00E851B2" w:rsidRPr="00C055A5" w:rsidRDefault="00E851B2" w:rsidP="00E851B2">
                      <w:pPr>
                        <w:rPr>
                          <w:u w:val="single"/>
                        </w:rPr>
                      </w:pPr>
                      <w:r w:rsidRPr="00C055A5">
                        <w:t xml:space="preserve">      </w:t>
                      </w:r>
                      <w:r>
                        <w:rPr>
                          <w:u w:val="single"/>
                        </w:rPr>
                        <w:t>:</w:t>
                      </w:r>
                      <w:r w:rsidRPr="00C055A5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String</w:t>
                      </w:r>
                    </w:p>
                    <w:p w:rsidR="00E851B2" w:rsidRDefault="00E851B2" w:rsidP="00E851B2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51B2" w:rsidRPr="00EB4DFF" w:rsidRDefault="00E851B2" w:rsidP="00E851B2">
      <w:pPr>
        <w:ind w:left="1170"/>
        <w:rPr>
          <w:sz w:val="28"/>
        </w:rPr>
      </w:pPr>
    </w:p>
    <w:p w:rsidR="00E851B2" w:rsidRDefault="00E851B2" w:rsidP="00540AD5">
      <w:pPr>
        <w:rPr>
          <w:sz w:val="28"/>
        </w:rPr>
      </w:pPr>
    </w:p>
    <w:p w:rsidR="00C45731" w:rsidRPr="00C45731" w:rsidRDefault="00C45731" w:rsidP="00C45731">
      <w:pPr>
        <w:rPr>
          <w:sz w:val="24"/>
        </w:rPr>
      </w:pPr>
    </w:p>
    <w:sectPr w:rsidR="00C45731" w:rsidRPr="00C45731" w:rsidSect="00E7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ACC"/>
    <w:multiLevelType w:val="hybridMultilevel"/>
    <w:tmpl w:val="0D0E0F6A"/>
    <w:lvl w:ilvl="0" w:tplc="35929232">
      <w:start w:val="1"/>
      <w:numFmt w:val="decimal"/>
      <w:lvlText w:val="%1.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F196BB5"/>
    <w:multiLevelType w:val="hybridMultilevel"/>
    <w:tmpl w:val="E21A9C92"/>
    <w:lvl w:ilvl="0" w:tplc="C194EFD8">
      <w:start w:val="1"/>
      <w:numFmt w:val="upperLetter"/>
      <w:lvlText w:val="%1.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169D408D"/>
    <w:multiLevelType w:val="hybridMultilevel"/>
    <w:tmpl w:val="EBE2FA5C"/>
    <w:lvl w:ilvl="0" w:tplc="574461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13C6"/>
    <w:multiLevelType w:val="hybridMultilevel"/>
    <w:tmpl w:val="EEA604EC"/>
    <w:lvl w:ilvl="0" w:tplc="0226D062">
      <w:start w:val="1"/>
      <w:numFmt w:val="upperLetter"/>
      <w:lvlText w:val="%1.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9017D9F"/>
    <w:multiLevelType w:val="hybridMultilevel"/>
    <w:tmpl w:val="1108B10C"/>
    <w:lvl w:ilvl="0" w:tplc="D23AA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4304E"/>
    <w:multiLevelType w:val="hybridMultilevel"/>
    <w:tmpl w:val="7312F7D4"/>
    <w:lvl w:ilvl="0" w:tplc="622462AA">
      <w:start w:val="1"/>
      <w:numFmt w:val="upperLetter"/>
      <w:lvlText w:val="%1.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786F15DC"/>
    <w:multiLevelType w:val="hybridMultilevel"/>
    <w:tmpl w:val="0D0E0F6A"/>
    <w:lvl w:ilvl="0" w:tplc="35929232">
      <w:start w:val="1"/>
      <w:numFmt w:val="decimal"/>
      <w:lvlText w:val="%1.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26"/>
    <w:rsid w:val="00022F5C"/>
    <w:rsid w:val="00064AA4"/>
    <w:rsid w:val="0006577C"/>
    <w:rsid w:val="000778C4"/>
    <w:rsid w:val="001C3333"/>
    <w:rsid w:val="001E0BED"/>
    <w:rsid w:val="002360D8"/>
    <w:rsid w:val="00331B86"/>
    <w:rsid w:val="003D2C26"/>
    <w:rsid w:val="003D6382"/>
    <w:rsid w:val="003F6684"/>
    <w:rsid w:val="00516FB3"/>
    <w:rsid w:val="00540AD5"/>
    <w:rsid w:val="00563B74"/>
    <w:rsid w:val="0058195B"/>
    <w:rsid w:val="006E5416"/>
    <w:rsid w:val="007030FA"/>
    <w:rsid w:val="00772625"/>
    <w:rsid w:val="007F24BA"/>
    <w:rsid w:val="00847B7B"/>
    <w:rsid w:val="00954E86"/>
    <w:rsid w:val="00A60FCB"/>
    <w:rsid w:val="00B026DB"/>
    <w:rsid w:val="00B42715"/>
    <w:rsid w:val="00B570F4"/>
    <w:rsid w:val="00C45731"/>
    <w:rsid w:val="00DC1114"/>
    <w:rsid w:val="00DF7D8A"/>
    <w:rsid w:val="00E74F0B"/>
    <w:rsid w:val="00E851B2"/>
    <w:rsid w:val="00F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93B"/>
  <w15:chartTrackingRefBased/>
  <w15:docId w15:val="{E7D1DCFA-66EE-42FC-B23E-D83711AA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67D4BDD1.dotm</Template>
  <TotalTime>1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Denzler, Christian</cp:lastModifiedBy>
  <cp:revision>2</cp:revision>
  <dcterms:created xsi:type="dcterms:W3CDTF">2019-07-02T07:05:00Z</dcterms:created>
  <dcterms:modified xsi:type="dcterms:W3CDTF">2019-07-02T07:05:00Z</dcterms:modified>
</cp:coreProperties>
</file>