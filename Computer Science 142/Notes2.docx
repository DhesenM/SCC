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CB" w:rsidRDefault="00D834CB" w:rsidP="00D834CB">
      <w:pPr>
        <w:jc w:val="center"/>
        <w:rPr>
          <w:b/>
          <w:sz w:val="32"/>
          <w:szCs w:val="32"/>
        </w:rPr>
      </w:pPr>
      <w:r w:rsidRPr="00FE2132">
        <w:rPr>
          <w:b/>
          <w:sz w:val="32"/>
          <w:szCs w:val="32"/>
        </w:rPr>
        <w:t>Le</w:t>
      </w:r>
      <w:r w:rsidR="00A432CA">
        <w:rPr>
          <w:b/>
          <w:sz w:val="32"/>
          <w:szCs w:val="32"/>
        </w:rPr>
        <w:t>cture Notes #</w:t>
      </w:r>
      <w:r>
        <w:rPr>
          <w:b/>
          <w:sz w:val="32"/>
          <w:szCs w:val="32"/>
        </w:rPr>
        <w:t>2</w:t>
      </w:r>
    </w:p>
    <w:p w:rsidR="00D834CB" w:rsidRDefault="00D834CB" w:rsidP="00D834CB">
      <w:pPr>
        <w:rPr>
          <w:sz w:val="32"/>
          <w:szCs w:val="32"/>
        </w:rPr>
      </w:pPr>
    </w:p>
    <w:p w:rsidR="00995AC9" w:rsidRPr="00167061" w:rsidRDefault="00CB7CC9">
      <w:pPr>
        <w:rPr>
          <w:b/>
          <w:sz w:val="32"/>
          <w:szCs w:val="32"/>
        </w:rPr>
      </w:pPr>
      <w:r w:rsidRPr="00167061">
        <w:rPr>
          <w:b/>
          <w:sz w:val="32"/>
          <w:szCs w:val="32"/>
        </w:rPr>
        <w:t>Translation</w:t>
      </w:r>
    </w:p>
    <w:p w:rsidR="00CB7CC9" w:rsidRDefault="00CB7CC9">
      <w:pPr>
        <w:rPr>
          <w:sz w:val="32"/>
          <w:szCs w:val="32"/>
        </w:rPr>
      </w:pPr>
      <w:r>
        <w:rPr>
          <w:sz w:val="32"/>
          <w:szCs w:val="32"/>
        </w:rPr>
        <w:t>At the lowest level, hardware executes machine language, so higher level languages need applications to translate to machine language.</w:t>
      </w:r>
    </w:p>
    <w:p w:rsidR="00CB7CC9" w:rsidRDefault="00CB7CC9">
      <w:pPr>
        <w:rPr>
          <w:sz w:val="32"/>
          <w:szCs w:val="32"/>
        </w:rPr>
      </w:pPr>
    </w:p>
    <w:p w:rsidR="00CB7CC9" w:rsidRPr="00CB7CC9" w:rsidRDefault="00CB7CC9">
      <w:pPr>
        <w:rPr>
          <w:b/>
          <w:sz w:val="32"/>
          <w:szCs w:val="32"/>
        </w:rPr>
      </w:pPr>
      <w:r w:rsidRPr="00CB7CC9">
        <w:rPr>
          <w:b/>
          <w:sz w:val="32"/>
          <w:szCs w:val="32"/>
        </w:rPr>
        <w:t>Language                     Translator                    Target</w:t>
      </w:r>
    </w:p>
    <w:p w:rsidR="00CB7CC9" w:rsidRDefault="00CB7CC9">
      <w:pPr>
        <w:rPr>
          <w:sz w:val="32"/>
          <w:szCs w:val="32"/>
        </w:rPr>
      </w:pPr>
      <w:r>
        <w:rPr>
          <w:sz w:val="32"/>
          <w:szCs w:val="32"/>
        </w:rPr>
        <w:t>Machine code                                                   Hardware</w:t>
      </w:r>
    </w:p>
    <w:p w:rsidR="00CB7CC9" w:rsidRDefault="00CB7CC9">
      <w:pPr>
        <w:rPr>
          <w:sz w:val="32"/>
          <w:szCs w:val="32"/>
        </w:rPr>
      </w:pPr>
      <w:r>
        <w:rPr>
          <w:sz w:val="32"/>
          <w:szCs w:val="32"/>
        </w:rPr>
        <w:t>Assembly                      Assembler                   Machine code</w:t>
      </w:r>
    </w:p>
    <w:p w:rsidR="008234E2" w:rsidRDefault="00CB7CC9">
      <w:pPr>
        <w:rPr>
          <w:sz w:val="32"/>
          <w:szCs w:val="32"/>
        </w:rPr>
      </w:pPr>
      <w:r>
        <w:rPr>
          <w:sz w:val="32"/>
          <w:szCs w:val="32"/>
        </w:rPr>
        <w:t xml:space="preserve">High level language     Compiler                     Machine code </w:t>
      </w:r>
    </w:p>
    <w:p w:rsidR="008234E2" w:rsidRDefault="008234E2">
      <w:pPr>
        <w:rPr>
          <w:sz w:val="32"/>
          <w:szCs w:val="32"/>
        </w:rPr>
      </w:pPr>
      <w:r>
        <w:rPr>
          <w:sz w:val="32"/>
          <w:szCs w:val="32"/>
        </w:rPr>
        <w:t>High level language     Compiler                     Assembly</w:t>
      </w:r>
    </w:p>
    <w:p w:rsidR="008234E2" w:rsidRDefault="008234E2">
      <w:pPr>
        <w:rPr>
          <w:sz w:val="32"/>
          <w:szCs w:val="32"/>
        </w:rPr>
      </w:pPr>
      <w:r>
        <w:rPr>
          <w:sz w:val="32"/>
          <w:szCs w:val="32"/>
        </w:rPr>
        <w:t xml:space="preserve">Java source                    </w:t>
      </w:r>
      <w:proofErr w:type="spellStart"/>
      <w:r>
        <w:rPr>
          <w:sz w:val="32"/>
          <w:szCs w:val="32"/>
        </w:rPr>
        <w:t>javac</w:t>
      </w:r>
      <w:proofErr w:type="spellEnd"/>
      <w:r>
        <w:rPr>
          <w:sz w:val="32"/>
          <w:szCs w:val="32"/>
        </w:rPr>
        <w:t xml:space="preserve"> compiler           Java byte code</w:t>
      </w:r>
    </w:p>
    <w:p w:rsidR="00CB7CC9" w:rsidRDefault="008234E2">
      <w:pPr>
        <w:rPr>
          <w:sz w:val="32"/>
          <w:szCs w:val="32"/>
        </w:rPr>
      </w:pPr>
      <w:r>
        <w:rPr>
          <w:sz w:val="32"/>
          <w:szCs w:val="32"/>
        </w:rPr>
        <w:t xml:space="preserve">Java byte code               </w:t>
      </w:r>
      <w:r w:rsidR="00C534F3">
        <w:rPr>
          <w:sz w:val="32"/>
          <w:szCs w:val="32"/>
        </w:rPr>
        <w:t xml:space="preserve">JVM           </w:t>
      </w:r>
      <w:r>
        <w:rPr>
          <w:sz w:val="32"/>
          <w:szCs w:val="32"/>
        </w:rPr>
        <w:t xml:space="preserve">                  Machine code</w:t>
      </w:r>
      <w:r w:rsidR="00CB7CC9">
        <w:rPr>
          <w:sz w:val="32"/>
          <w:szCs w:val="32"/>
        </w:rPr>
        <w:t xml:space="preserve">         </w:t>
      </w:r>
    </w:p>
    <w:p w:rsidR="00596CB9" w:rsidRDefault="00596CB9">
      <w:pPr>
        <w:rPr>
          <w:sz w:val="32"/>
          <w:szCs w:val="32"/>
        </w:rPr>
      </w:pP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>So for Java, the situation is slightly more complicated.</w:t>
      </w:r>
      <w:r w:rsidR="00C534F3">
        <w:rPr>
          <w:sz w:val="32"/>
          <w:szCs w:val="32"/>
        </w:rPr>
        <w:t xml:space="preserve"> The </w:t>
      </w:r>
      <w:proofErr w:type="spellStart"/>
      <w:r w:rsidR="00C534F3">
        <w:rPr>
          <w:sz w:val="32"/>
          <w:szCs w:val="32"/>
        </w:rPr>
        <w:t>javac</w:t>
      </w:r>
      <w:proofErr w:type="spellEnd"/>
      <w:r w:rsidR="00C534F3">
        <w:rPr>
          <w:sz w:val="32"/>
          <w:szCs w:val="32"/>
        </w:rPr>
        <w:t xml:space="preserve"> compiler does not convert .java files directly to machine code</w:t>
      </w:r>
      <w:r w:rsidR="00B559BD">
        <w:rPr>
          <w:sz w:val="32"/>
          <w:szCs w:val="32"/>
        </w:rPr>
        <w:t>.</w:t>
      </w:r>
    </w:p>
    <w:p w:rsidR="00C534F3" w:rsidRDefault="00C534F3">
      <w:pPr>
        <w:rPr>
          <w:sz w:val="32"/>
          <w:szCs w:val="32"/>
        </w:rPr>
      </w:pPr>
      <w:r>
        <w:rPr>
          <w:sz w:val="32"/>
          <w:szCs w:val="32"/>
        </w:rPr>
        <w:t xml:space="preserve">An article on compilers vs. interpreters:  </w:t>
      </w:r>
      <w:hyperlink r:id="rId5" w:history="1">
        <w:r w:rsidRPr="00C534F3">
          <w:rPr>
            <w:rStyle w:val="Hyperlink"/>
            <w:sz w:val="32"/>
            <w:szCs w:val="32"/>
          </w:rPr>
          <w:t>https://www.geeksforgeeks.org/compiler-vs-interpreter-2/</w:t>
        </w:r>
      </w:hyperlink>
    </w:p>
    <w:p w:rsidR="00B559BD" w:rsidRDefault="00B559BD">
      <w:pPr>
        <w:rPr>
          <w:sz w:val="32"/>
          <w:szCs w:val="32"/>
        </w:rPr>
      </w:pP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 xml:space="preserve">A Java </w:t>
      </w:r>
      <w:r w:rsidRPr="00596CB9">
        <w:rPr>
          <w:sz w:val="32"/>
          <w:szCs w:val="32"/>
          <w:u w:val="single"/>
        </w:rPr>
        <w:t>application</w:t>
      </w:r>
      <w:r>
        <w:rPr>
          <w:sz w:val="32"/>
          <w:szCs w:val="32"/>
        </w:rPr>
        <w:t xml:space="preserve"> is able to run on its own.</w:t>
      </w: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 xml:space="preserve">A Java </w:t>
      </w:r>
      <w:r w:rsidRPr="00596CB9">
        <w:rPr>
          <w:sz w:val="32"/>
          <w:szCs w:val="32"/>
          <w:u w:val="single"/>
        </w:rPr>
        <w:t>applet</w:t>
      </w:r>
      <w:r>
        <w:rPr>
          <w:sz w:val="32"/>
          <w:szCs w:val="32"/>
        </w:rPr>
        <w:t xml:space="preserve"> requires a web browser to run.</w:t>
      </w:r>
    </w:p>
    <w:p w:rsidR="00B559BD" w:rsidRDefault="00B559BD">
      <w:pPr>
        <w:rPr>
          <w:sz w:val="32"/>
          <w:szCs w:val="32"/>
        </w:rPr>
      </w:pP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 is not related to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name produced by a marketing department to take advantage of the popularity of Java.</w:t>
      </w:r>
    </w:p>
    <w:p w:rsidR="00596CB9" w:rsidRDefault="00596CB9">
      <w:pPr>
        <w:rPr>
          <w:sz w:val="32"/>
          <w:szCs w:val="32"/>
        </w:rPr>
      </w:pPr>
    </w:p>
    <w:p w:rsidR="00B559BD" w:rsidRDefault="003F7376">
      <w:pPr>
        <w:rPr>
          <w:sz w:val="32"/>
          <w:szCs w:val="32"/>
        </w:rPr>
      </w:pPr>
      <w:hyperlink r:id="rId6" w:history="1">
        <w:r w:rsidR="00B559BD" w:rsidRPr="00B559BD">
          <w:rPr>
            <w:rStyle w:val="Hyperlink"/>
            <w:sz w:val="32"/>
            <w:szCs w:val="32"/>
          </w:rPr>
          <w:t>Software Engineering</w:t>
        </w:r>
      </w:hyperlink>
    </w:p>
    <w:p w:rsidR="00B559BD" w:rsidRDefault="00B559BD">
      <w:pPr>
        <w:rPr>
          <w:sz w:val="32"/>
          <w:szCs w:val="32"/>
        </w:rPr>
      </w:pPr>
      <w:r>
        <w:rPr>
          <w:sz w:val="32"/>
          <w:szCs w:val="32"/>
        </w:rPr>
        <w:t>The Software Life Cycle:</w:t>
      </w:r>
    </w:p>
    <w:p w:rsidR="00B561AF" w:rsidRPr="00B561AF" w:rsidRDefault="00B559BD" w:rsidP="00B561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 Analysis</w:t>
      </w:r>
      <w:r w:rsidR="00245B1E">
        <w:rPr>
          <w:sz w:val="32"/>
          <w:szCs w:val="32"/>
        </w:rPr>
        <w:t xml:space="preserve">  (What problem are we </w:t>
      </w:r>
      <w:r w:rsidR="00B561AF">
        <w:rPr>
          <w:sz w:val="32"/>
          <w:szCs w:val="32"/>
        </w:rPr>
        <w:t>solving, and are we solving the right problem?)</w:t>
      </w:r>
    </w:p>
    <w:p w:rsidR="00B559BD" w:rsidRPr="00245B1E" w:rsidRDefault="00B559BD" w:rsidP="00245B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Design    </w:t>
      </w:r>
      <w:r w:rsidR="00B561AF">
        <w:rPr>
          <w:sz w:val="32"/>
          <w:szCs w:val="32"/>
        </w:rPr>
        <w:t>(UML Diagrams or other design ‘on paper’</w:t>
      </w:r>
      <w:r w:rsidRPr="00245B1E">
        <w:rPr>
          <w:sz w:val="32"/>
          <w:szCs w:val="32"/>
        </w:rPr>
        <w:t>)</w:t>
      </w:r>
    </w:p>
    <w:p w:rsidR="00B559BD" w:rsidRDefault="00B559BD" w:rsidP="00B559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Coding</w:t>
      </w:r>
      <w:r w:rsidR="00B561AF">
        <w:rPr>
          <w:sz w:val="32"/>
          <w:szCs w:val="32"/>
        </w:rPr>
        <w:t xml:space="preserve">    (Should be fairly easy if the design is precise)</w:t>
      </w:r>
    </w:p>
    <w:p w:rsidR="00B559BD" w:rsidRDefault="00B559BD" w:rsidP="00B559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  <w:r w:rsidR="00B561AF">
        <w:rPr>
          <w:sz w:val="32"/>
          <w:szCs w:val="32"/>
        </w:rPr>
        <w:t xml:space="preserve">   (Static, Dynamic, </w:t>
      </w:r>
      <w:r w:rsidR="004E0C78">
        <w:rPr>
          <w:sz w:val="32"/>
          <w:szCs w:val="32"/>
        </w:rPr>
        <w:t>White Box, Black Box, unit testing, end-to-end testing)</w:t>
      </w:r>
    </w:p>
    <w:p w:rsidR="00B559BD" w:rsidRDefault="00B559BD" w:rsidP="00B559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Debugging</w:t>
      </w:r>
      <w:r w:rsidR="004E0C78">
        <w:rPr>
          <w:sz w:val="32"/>
          <w:szCs w:val="32"/>
        </w:rPr>
        <w:t xml:space="preserve"> (Debuggers, Log files)</w:t>
      </w:r>
    </w:p>
    <w:p w:rsidR="004E0C78" w:rsidRDefault="004E0C78" w:rsidP="00B559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Operation</w:t>
      </w:r>
    </w:p>
    <w:p w:rsidR="00B559BD" w:rsidRDefault="00B559BD" w:rsidP="00B559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Maintenance</w:t>
      </w:r>
      <w:r w:rsidR="004E0C78">
        <w:rPr>
          <w:sz w:val="32"/>
          <w:szCs w:val="32"/>
        </w:rPr>
        <w:t xml:space="preserve"> (May include enhancements as well as bug fixes) </w:t>
      </w:r>
    </w:p>
    <w:p w:rsidR="00245B1E" w:rsidRDefault="00245B1E" w:rsidP="00245B1E">
      <w:pPr>
        <w:rPr>
          <w:sz w:val="32"/>
          <w:szCs w:val="32"/>
        </w:rPr>
      </w:pPr>
    </w:p>
    <w:p w:rsidR="00245B1E" w:rsidRPr="00245B1E" w:rsidRDefault="00245B1E" w:rsidP="00245B1E">
      <w:pPr>
        <w:rPr>
          <w:sz w:val="32"/>
          <w:szCs w:val="32"/>
        </w:rPr>
      </w:pPr>
      <w:r>
        <w:rPr>
          <w:sz w:val="32"/>
          <w:szCs w:val="32"/>
        </w:rPr>
        <w:t>It is generally good practice to incorporate testing into as many of the above phases as possible.</w:t>
      </w:r>
    </w:p>
    <w:p w:rsidR="00B559BD" w:rsidRDefault="00B559BD">
      <w:pPr>
        <w:rPr>
          <w:sz w:val="32"/>
          <w:szCs w:val="32"/>
        </w:rPr>
      </w:pPr>
    </w:p>
    <w:p w:rsidR="00B559BD" w:rsidRDefault="00B559BD">
      <w:pPr>
        <w:rPr>
          <w:sz w:val="32"/>
          <w:szCs w:val="32"/>
        </w:rPr>
      </w:pP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>We will be discussing Java from now on.</w:t>
      </w: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596CB9"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is like a pattern to produce ‘things’.</w:t>
      </w: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r w:rsidRPr="00596CB9">
        <w:rPr>
          <w:sz w:val="32"/>
          <w:szCs w:val="32"/>
          <w:u w:val="single"/>
        </w:rPr>
        <w:t>object</w:t>
      </w:r>
      <w:r>
        <w:rPr>
          <w:sz w:val="32"/>
          <w:szCs w:val="32"/>
        </w:rPr>
        <w:t xml:space="preserve"> is a ‘thing’ that we produce using the pattern defined in one (and only one) class. </w:t>
      </w: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 xml:space="preserve">We say that an object is an </w:t>
      </w:r>
      <w:r w:rsidRPr="00596CB9">
        <w:rPr>
          <w:sz w:val="32"/>
          <w:szCs w:val="32"/>
          <w:u w:val="single"/>
        </w:rPr>
        <w:t>instance</w:t>
      </w:r>
      <w:r>
        <w:rPr>
          <w:sz w:val="32"/>
          <w:szCs w:val="32"/>
        </w:rPr>
        <w:t xml:space="preserve"> of a class.</w:t>
      </w:r>
      <w:r w:rsidR="003F7376">
        <w:rPr>
          <w:sz w:val="32"/>
          <w:szCs w:val="32"/>
        </w:rPr>
        <w:t xml:space="preserve">  (instance is a noun)</w:t>
      </w:r>
    </w:p>
    <w:p w:rsidR="003F7376" w:rsidRDefault="003F737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we create an object of a class using the </w:t>
      </w:r>
      <w:r w:rsidRPr="003F7376">
        <w:rPr>
          <w:b/>
          <w:sz w:val="32"/>
          <w:szCs w:val="32"/>
        </w:rPr>
        <w:t>new</w:t>
      </w:r>
      <w:r>
        <w:rPr>
          <w:sz w:val="32"/>
          <w:szCs w:val="32"/>
        </w:rPr>
        <w:t xml:space="preserve"> reserved word, we </w:t>
      </w:r>
      <w:r w:rsidRPr="003F7376">
        <w:rPr>
          <w:sz w:val="32"/>
          <w:szCs w:val="32"/>
          <w:u w:val="single"/>
        </w:rPr>
        <w:t>instantiate</w:t>
      </w:r>
      <w:r>
        <w:rPr>
          <w:sz w:val="32"/>
          <w:szCs w:val="32"/>
        </w:rPr>
        <w:t xml:space="preserve"> that object.  (instantiate is a verb)</w:t>
      </w: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>We can produce as many objects of a class as we would like. (until we run out of memory!)</w:t>
      </w:r>
    </w:p>
    <w:p w:rsidR="00596CB9" w:rsidRDefault="00596CB9">
      <w:pPr>
        <w:rPr>
          <w:sz w:val="32"/>
          <w:szCs w:val="32"/>
        </w:rPr>
      </w:pPr>
      <w:r>
        <w:rPr>
          <w:sz w:val="32"/>
          <w:szCs w:val="32"/>
        </w:rPr>
        <w:t>You must first define a class before you can start producing objects from that class.</w:t>
      </w:r>
    </w:p>
    <w:p w:rsidR="009E65B4" w:rsidRDefault="009E65B4">
      <w:pPr>
        <w:rPr>
          <w:sz w:val="32"/>
          <w:szCs w:val="32"/>
        </w:rPr>
      </w:pPr>
    </w:p>
    <w:p w:rsidR="009E65B4" w:rsidRPr="003F7376" w:rsidRDefault="009E65B4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9E65B4">
        <w:rPr>
          <w:sz w:val="32"/>
          <w:szCs w:val="32"/>
          <w:u w:val="single"/>
        </w:rPr>
        <w:t>message</w:t>
      </w:r>
      <w:r>
        <w:rPr>
          <w:sz w:val="32"/>
          <w:szCs w:val="32"/>
        </w:rPr>
        <w:t xml:space="preserve"> can be sent to a class or object.  This is done by calling a </w:t>
      </w:r>
      <w:r w:rsidRPr="009E65B4">
        <w:rPr>
          <w:sz w:val="32"/>
          <w:szCs w:val="32"/>
          <w:u w:val="single"/>
        </w:rPr>
        <w:t>method</w:t>
      </w:r>
      <w:r w:rsidRPr="003F7376">
        <w:rPr>
          <w:sz w:val="32"/>
          <w:szCs w:val="32"/>
        </w:rPr>
        <w:t>.</w:t>
      </w:r>
      <w:r w:rsidR="003F7376" w:rsidRPr="003F7376">
        <w:rPr>
          <w:sz w:val="32"/>
          <w:szCs w:val="32"/>
        </w:rPr>
        <w:t xml:space="preserve">  “Sending a message” means the same thing as “calling a method”</w:t>
      </w:r>
      <w:r w:rsidR="003F7376">
        <w:rPr>
          <w:sz w:val="32"/>
          <w:szCs w:val="32"/>
        </w:rPr>
        <w:t xml:space="preserve">.  </w:t>
      </w:r>
    </w:p>
    <w:p w:rsidR="009E65B4" w:rsidRDefault="009E65B4">
      <w:pPr>
        <w:rPr>
          <w:sz w:val="32"/>
          <w:szCs w:val="32"/>
        </w:rPr>
      </w:pPr>
      <w:r w:rsidRPr="009E65B4">
        <w:rPr>
          <w:sz w:val="32"/>
          <w:szCs w:val="32"/>
          <w:u w:val="single"/>
        </w:rPr>
        <w:t>Class methods</w:t>
      </w:r>
      <w:r>
        <w:rPr>
          <w:sz w:val="32"/>
          <w:szCs w:val="32"/>
        </w:rPr>
        <w:t xml:space="preserve"> operate on classes.  </w:t>
      </w:r>
      <w:r w:rsidRPr="009E65B4">
        <w:rPr>
          <w:sz w:val="32"/>
          <w:szCs w:val="32"/>
          <w:u w:val="single"/>
        </w:rPr>
        <w:t>Instance methods</w:t>
      </w:r>
      <w:r>
        <w:rPr>
          <w:sz w:val="32"/>
          <w:szCs w:val="32"/>
        </w:rPr>
        <w:t xml:space="preserve"> operate on objects.</w:t>
      </w:r>
    </w:p>
    <w:p w:rsidR="009E65B4" w:rsidRDefault="009E65B4">
      <w:pPr>
        <w:rPr>
          <w:sz w:val="32"/>
          <w:szCs w:val="32"/>
        </w:rPr>
      </w:pPr>
    </w:p>
    <w:p w:rsidR="009E65B4" w:rsidRDefault="009E65B4">
      <w:pPr>
        <w:rPr>
          <w:sz w:val="32"/>
          <w:szCs w:val="32"/>
        </w:rPr>
      </w:pPr>
      <w:r>
        <w:rPr>
          <w:sz w:val="32"/>
          <w:szCs w:val="32"/>
        </w:rPr>
        <w:t xml:space="preserve">Data fields:  An </w:t>
      </w:r>
      <w:r w:rsidRPr="006E7E58">
        <w:rPr>
          <w:sz w:val="32"/>
          <w:szCs w:val="32"/>
          <w:u w:val="single"/>
        </w:rPr>
        <w:t>instance data value</w:t>
      </w:r>
      <w:r>
        <w:rPr>
          <w:sz w:val="32"/>
          <w:szCs w:val="32"/>
        </w:rPr>
        <w:t>, or field, is used when there is a possibility that this field can differ across the objects of the class.</w:t>
      </w:r>
      <w:r w:rsidR="006E7E58">
        <w:rPr>
          <w:sz w:val="32"/>
          <w:szCs w:val="32"/>
        </w:rPr>
        <w:t xml:space="preserve">  Each object in the class has its own storage for the value.</w:t>
      </w:r>
    </w:p>
    <w:p w:rsidR="009E65B4" w:rsidRDefault="009E65B4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6E7E58">
        <w:rPr>
          <w:sz w:val="32"/>
          <w:szCs w:val="32"/>
          <w:u w:val="single"/>
        </w:rPr>
        <w:t>class data value</w:t>
      </w:r>
      <w:r>
        <w:rPr>
          <w:sz w:val="32"/>
          <w:szCs w:val="32"/>
        </w:rPr>
        <w:t xml:space="preserve"> should be used to store data that is the same for all objects in the class.  (e.g. A maximum value for all members, the count of the number of objects created, etc.)</w:t>
      </w:r>
      <w:r w:rsidR="006E7E58">
        <w:rPr>
          <w:sz w:val="32"/>
          <w:szCs w:val="32"/>
        </w:rPr>
        <w:t xml:space="preserve">  There is only one storage location for a class data value.</w:t>
      </w:r>
    </w:p>
    <w:p w:rsidR="006E7E58" w:rsidRDefault="006E7E58">
      <w:pPr>
        <w:rPr>
          <w:sz w:val="32"/>
          <w:szCs w:val="32"/>
        </w:rPr>
      </w:pPr>
    </w:p>
    <w:p w:rsidR="006E7E58" w:rsidRDefault="003F7376">
      <w:pPr>
        <w:rPr>
          <w:sz w:val="32"/>
          <w:szCs w:val="32"/>
        </w:rPr>
      </w:pPr>
      <w:r>
        <w:rPr>
          <w:sz w:val="32"/>
          <w:szCs w:val="32"/>
        </w:rPr>
        <w:t>Objects are created from a</w:t>
      </w:r>
      <w:r w:rsidR="006E7E58">
        <w:rPr>
          <w:sz w:val="32"/>
          <w:szCs w:val="32"/>
        </w:rPr>
        <w:t xml:space="preserve"> class </w:t>
      </w:r>
      <w:r>
        <w:rPr>
          <w:sz w:val="32"/>
          <w:szCs w:val="32"/>
        </w:rPr>
        <w:t>by</w:t>
      </w:r>
      <w:r w:rsidR="006E7E58">
        <w:rPr>
          <w:sz w:val="32"/>
          <w:szCs w:val="32"/>
        </w:rPr>
        <w:t xml:space="preserve"> using the </w:t>
      </w:r>
      <w:r>
        <w:rPr>
          <w:b/>
          <w:sz w:val="32"/>
          <w:szCs w:val="32"/>
        </w:rPr>
        <w:t>new</w:t>
      </w:r>
      <w:r>
        <w:rPr>
          <w:sz w:val="32"/>
          <w:szCs w:val="32"/>
        </w:rPr>
        <w:t xml:space="preserve"> operator</w:t>
      </w:r>
      <w:r w:rsidR="006E7E58">
        <w:rPr>
          <w:sz w:val="32"/>
          <w:szCs w:val="32"/>
        </w:rPr>
        <w:t>.</w:t>
      </w:r>
      <w:r>
        <w:rPr>
          <w:sz w:val="32"/>
          <w:szCs w:val="32"/>
        </w:rPr>
        <w:t xml:space="preserve">  The </w:t>
      </w:r>
      <w:r w:rsidRPr="003F7376">
        <w:rPr>
          <w:b/>
          <w:sz w:val="32"/>
          <w:szCs w:val="32"/>
        </w:rPr>
        <w:t>new</w:t>
      </w:r>
      <w:r>
        <w:rPr>
          <w:sz w:val="32"/>
          <w:szCs w:val="32"/>
        </w:rPr>
        <w:t xml:space="preserve"> operator allocates the space needed for the object that is created.</w:t>
      </w:r>
    </w:p>
    <w:p w:rsidR="006E7E58" w:rsidRDefault="006E7E58">
      <w:pPr>
        <w:rPr>
          <w:sz w:val="32"/>
          <w:szCs w:val="32"/>
        </w:rPr>
      </w:pPr>
    </w:p>
    <w:p w:rsidR="003F7376" w:rsidRDefault="003F7376">
      <w:pPr>
        <w:rPr>
          <w:sz w:val="32"/>
          <w:szCs w:val="32"/>
        </w:rPr>
      </w:pPr>
    </w:p>
    <w:p w:rsidR="009A0345" w:rsidRDefault="006E7E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UML </w:t>
      </w:r>
      <w:r w:rsidR="00DF0558">
        <w:rPr>
          <w:sz w:val="32"/>
          <w:szCs w:val="32"/>
        </w:rPr>
        <w:t>Diagrams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140"/>
      </w:tblGrid>
      <w:tr w:rsidR="009A0345" w:rsidTr="00563C49">
        <w:trPr>
          <w:trHeight w:val="1745"/>
        </w:trPr>
        <w:tc>
          <w:tcPr>
            <w:tcW w:w="6210" w:type="dxa"/>
          </w:tcPr>
          <w:p w:rsidR="009A0345" w:rsidRDefault="009A0345" w:rsidP="00DF0558">
            <w:pPr>
              <w:rPr>
                <w:sz w:val="32"/>
                <w:szCs w:val="32"/>
              </w:rPr>
            </w:pPr>
          </w:p>
          <w:p w:rsidR="00DF0558" w:rsidRDefault="00DF0558" w:rsidP="00DF0558">
            <w:pPr>
              <w:rPr>
                <w:sz w:val="32"/>
                <w:szCs w:val="32"/>
              </w:rPr>
            </w:pPr>
          </w:p>
          <w:p w:rsidR="00DF0558" w:rsidRDefault="00DF0558" w:rsidP="00DF05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class Bicycle</w:t>
            </w:r>
          </w:p>
          <w:p w:rsidR="00DF0558" w:rsidRDefault="00DF0558" w:rsidP="00DF0558">
            <w:pPr>
              <w:rPr>
                <w:sz w:val="32"/>
                <w:szCs w:val="32"/>
              </w:rPr>
            </w:pPr>
          </w:p>
        </w:tc>
        <w:tc>
          <w:tcPr>
            <w:tcW w:w="3140" w:type="dxa"/>
          </w:tcPr>
          <w:p w:rsidR="00DF0558" w:rsidRDefault="00DF0558" w:rsidP="00DF0558">
            <w:r>
              <w:t xml:space="preserve">        </w:t>
            </w:r>
          </w:p>
          <w:p w:rsidR="009A0345" w:rsidRDefault="00DF0558">
            <w:pPr>
              <w:rPr>
                <w:sz w:val="32"/>
                <w:szCs w:val="32"/>
              </w:rPr>
            </w:pPr>
            <w:r w:rsidRPr="00DF055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82550</wp:posOffset>
                      </wp:positionV>
                      <wp:extent cx="1198880" cy="758825"/>
                      <wp:effectExtent l="0" t="0" r="20320" b="2222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880" cy="758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2417" w:rsidRDefault="00E02417" w:rsidP="00DF0558">
                                  <w:r>
                                    <w:t xml:space="preserve">         Bicycle</w:t>
                                  </w:r>
                                </w:p>
                                <w:p w:rsidR="00E02417" w:rsidRDefault="00E0241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9.25pt;margin-top:6.5pt;width:94.4pt;height:5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">
                      <v:textbox>
                        <w:txbxContent>
                          <w:p w:rsidR="00E02417" w:rsidRDefault="00E02417" w:rsidP="00DF0558">
                            <w:r>
                              <w:t xml:space="preserve">         Bicycle</w:t>
                            </w:r>
                          </w:p>
                          <w:p w:rsidR="00E02417" w:rsidRDefault="00E0241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A0345" w:rsidTr="00563C49">
        <w:trPr>
          <w:trHeight w:val="1970"/>
        </w:trPr>
        <w:tc>
          <w:tcPr>
            <w:tcW w:w="6210" w:type="dxa"/>
          </w:tcPr>
          <w:p w:rsidR="00DF0558" w:rsidRDefault="00DF0558" w:rsidP="00DF0558">
            <w:pPr>
              <w:rPr>
                <w:sz w:val="32"/>
                <w:szCs w:val="32"/>
              </w:rPr>
            </w:pPr>
          </w:p>
          <w:p w:rsidR="009A0345" w:rsidRDefault="00DF0558" w:rsidP="00DF05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Object named redSchwinn</w:t>
            </w:r>
          </w:p>
          <w:p w:rsidR="00DF0558" w:rsidRDefault="00DF0558" w:rsidP="00DF0558">
            <w:pPr>
              <w:rPr>
                <w:sz w:val="32"/>
                <w:szCs w:val="32"/>
              </w:rPr>
            </w:pPr>
          </w:p>
          <w:p w:rsidR="00DF0558" w:rsidRDefault="00DF0558" w:rsidP="00DF0558">
            <w:r>
              <w:t>(the underline identifies this as an object)</w:t>
            </w:r>
          </w:p>
          <w:p w:rsidR="00DF0558" w:rsidRDefault="00DF0558" w:rsidP="00DF0558">
            <w:pPr>
              <w:rPr>
                <w:sz w:val="32"/>
                <w:szCs w:val="32"/>
              </w:rPr>
            </w:pPr>
          </w:p>
        </w:tc>
        <w:tc>
          <w:tcPr>
            <w:tcW w:w="3140" w:type="dxa"/>
          </w:tcPr>
          <w:p w:rsidR="009A0345" w:rsidRDefault="009A0345">
            <w:pPr>
              <w:rPr>
                <w:sz w:val="32"/>
                <w:szCs w:val="32"/>
              </w:rPr>
            </w:pPr>
          </w:p>
          <w:p w:rsidR="00DF0558" w:rsidRDefault="00DF0558">
            <w:pPr>
              <w:rPr>
                <w:sz w:val="32"/>
                <w:szCs w:val="32"/>
              </w:rPr>
            </w:pPr>
            <w:r w:rsidRPr="00DF055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29210</wp:posOffset>
                      </wp:positionV>
                      <wp:extent cx="1078230" cy="689610"/>
                      <wp:effectExtent l="0" t="0" r="26670" b="1524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823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2417" w:rsidRPr="00DF0558" w:rsidRDefault="00E0241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DF0558">
                                    <w:rPr>
                                      <w:u w:val="single"/>
                                    </w:rPr>
                                    <w:t xml:space="preserve"> redSchwinn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47.2pt;margin-top:2.3pt;width:84.9pt;height:5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CLJQIAAEw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">
                      <v:textbox>
                        <w:txbxContent>
                          <w:p w:rsidR="00E02417" w:rsidRPr="00DF0558" w:rsidRDefault="00E02417">
                            <w:pPr>
                              <w:rPr>
                                <w:u w:val="single"/>
                              </w:rPr>
                            </w:pPr>
                            <w:r w:rsidRPr="00DF0558">
                              <w:rPr>
                                <w:u w:val="single"/>
                              </w:rPr>
                              <w:t xml:space="preserve"> redSchwinn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A0345" w:rsidTr="00563C49">
        <w:trPr>
          <w:trHeight w:val="1835"/>
        </w:trPr>
        <w:tc>
          <w:tcPr>
            <w:tcW w:w="6210" w:type="dxa"/>
          </w:tcPr>
          <w:p w:rsidR="00DF0558" w:rsidRDefault="00DF0558" w:rsidP="00DF0558">
            <w:pPr>
              <w:rPr>
                <w:sz w:val="32"/>
                <w:szCs w:val="32"/>
              </w:rPr>
            </w:pPr>
            <w:r w:rsidRPr="006E7E58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 object named redSchwinn,</w:t>
            </w:r>
          </w:p>
          <w:p w:rsidR="00DF0558" w:rsidRDefault="00DF0558" w:rsidP="00DF05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 class Bicycle</w:t>
            </w:r>
          </w:p>
          <w:p w:rsidR="009A0345" w:rsidRDefault="009A0345">
            <w:pPr>
              <w:rPr>
                <w:sz w:val="32"/>
                <w:szCs w:val="32"/>
              </w:rPr>
            </w:pPr>
          </w:p>
          <w:p w:rsidR="00DF0558" w:rsidRDefault="00DF0558" w:rsidP="00DF0558">
            <w:pPr>
              <w:rPr>
                <w:sz w:val="32"/>
                <w:szCs w:val="32"/>
              </w:rPr>
            </w:pPr>
          </w:p>
        </w:tc>
        <w:tc>
          <w:tcPr>
            <w:tcW w:w="3140" w:type="dxa"/>
          </w:tcPr>
          <w:p w:rsidR="009A0345" w:rsidRDefault="00DF0558">
            <w:pPr>
              <w:rPr>
                <w:sz w:val="32"/>
                <w:szCs w:val="32"/>
              </w:rPr>
            </w:pPr>
            <w:r w:rsidRPr="00DF055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FFC6138" wp14:editId="502A76FC">
                      <wp:simplePos x="0" y="0"/>
                      <wp:positionH relativeFrom="column">
                        <wp:posOffset>510228</wp:posOffset>
                      </wp:positionH>
                      <wp:positionV relativeFrom="paragraph">
                        <wp:posOffset>103852</wp:posOffset>
                      </wp:positionV>
                      <wp:extent cx="1440180" cy="914400"/>
                      <wp:effectExtent l="0" t="0" r="2667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18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2417" w:rsidRPr="00480A57" w:rsidRDefault="00E02417" w:rsidP="00DF0558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480A57">
                                    <w:rPr>
                                      <w:u w:val="single"/>
                                    </w:rPr>
                                    <w:t>redSchwinn: Bicycle</w:t>
                                  </w:r>
                                </w:p>
                                <w:p w:rsidR="00E02417" w:rsidRDefault="00E02417" w:rsidP="00DF05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C6138" id="_x0000_s1028" type="#_x0000_t202" style="position:absolute;margin-left:40.2pt;margin-top:8.2pt;width:113.4pt;height:1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">
                      <v:textbox>
                        <w:txbxContent>
                          <w:p w:rsidR="00E02417" w:rsidRPr="00480A57" w:rsidRDefault="00E02417" w:rsidP="00DF055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480A57">
                              <w:rPr>
                                <w:u w:val="single"/>
                              </w:rPr>
                              <w:t>redSchwinn: Bicycle</w:t>
                            </w:r>
                          </w:p>
                          <w:p w:rsidR="00E02417" w:rsidRDefault="00E02417" w:rsidP="00DF05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6E7E58" w:rsidRDefault="006E7E58">
      <w:pPr>
        <w:rPr>
          <w:sz w:val="32"/>
          <w:szCs w:val="32"/>
        </w:rPr>
      </w:pPr>
    </w:p>
    <w:p w:rsidR="00480A57" w:rsidRDefault="00480A57">
      <w:pPr>
        <w:rPr>
          <w:sz w:val="32"/>
          <w:szCs w:val="32"/>
        </w:rPr>
      </w:pPr>
    </w:p>
    <w:p w:rsidR="00480A57" w:rsidRDefault="00951672">
      <w:pPr>
        <w:rPr>
          <w:sz w:val="32"/>
          <w:szCs w:val="32"/>
        </w:rPr>
      </w:pPr>
      <w:r>
        <w:rPr>
          <w:sz w:val="32"/>
          <w:szCs w:val="32"/>
        </w:rPr>
        <w:t xml:space="preserve">Let’s say </w:t>
      </w:r>
      <w:r w:rsidR="00480A57">
        <w:rPr>
          <w:sz w:val="32"/>
          <w:szCs w:val="32"/>
        </w:rPr>
        <w:t>I have 2 methods</w:t>
      </w:r>
      <w:r>
        <w:rPr>
          <w:sz w:val="32"/>
          <w:szCs w:val="32"/>
        </w:rPr>
        <w:t xml:space="preserve"> for the above</w:t>
      </w:r>
      <w:r w:rsidR="00480A57">
        <w:rPr>
          <w:sz w:val="32"/>
          <w:szCs w:val="32"/>
        </w:rPr>
        <w:t>:</w:t>
      </w:r>
    </w:p>
    <w:p w:rsidR="00480A57" w:rsidRDefault="00480A5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getFrontWheelDiameter</w:t>
      </w:r>
      <w:proofErr w:type="spellEnd"/>
      <w:r>
        <w:rPr>
          <w:sz w:val="32"/>
          <w:szCs w:val="32"/>
        </w:rPr>
        <w:t>()</w:t>
      </w:r>
    </w:p>
    <w:p w:rsidR="00480A57" w:rsidRDefault="00480A5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getMaxWheelDiameter</w:t>
      </w:r>
      <w:proofErr w:type="spellEnd"/>
      <w:r>
        <w:rPr>
          <w:sz w:val="32"/>
          <w:szCs w:val="32"/>
        </w:rPr>
        <w:t>()</w:t>
      </w:r>
    </w:p>
    <w:p w:rsidR="00480A57" w:rsidRDefault="00480A57">
      <w:pPr>
        <w:rPr>
          <w:sz w:val="32"/>
          <w:szCs w:val="32"/>
        </w:rPr>
      </w:pPr>
      <w:r>
        <w:rPr>
          <w:sz w:val="32"/>
          <w:szCs w:val="32"/>
        </w:rPr>
        <w:t>Which should be a class method?  An instance method?</w:t>
      </w:r>
    </w:p>
    <w:p w:rsidR="00480A57" w:rsidRDefault="00480A57">
      <w:pPr>
        <w:rPr>
          <w:sz w:val="32"/>
          <w:szCs w:val="32"/>
        </w:rPr>
      </w:pPr>
    </w:p>
    <w:p w:rsidR="00480A57" w:rsidRDefault="00480A57">
      <w:pPr>
        <w:rPr>
          <w:sz w:val="32"/>
          <w:szCs w:val="32"/>
        </w:rPr>
      </w:pPr>
      <w:r>
        <w:rPr>
          <w:sz w:val="32"/>
          <w:szCs w:val="32"/>
        </w:rPr>
        <w:t>Each object in class Bicycle should store a unique front wheel diameter as an instance data value.  The Bicycle class itself might store a maximum possible front wheel diameter as a class data value.</w:t>
      </w:r>
    </w:p>
    <w:p w:rsidR="00480A57" w:rsidRDefault="00480A57">
      <w:pPr>
        <w:rPr>
          <w:sz w:val="32"/>
          <w:szCs w:val="32"/>
        </w:rPr>
      </w:pPr>
    </w:p>
    <w:p w:rsidR="00480A57" w:rsidRDefault="00480A57">
      <w:pPr>
        <w:rPr>
          <w:sz w:val="32"/>
          <w:szCs w:val="32"/>
        </w:rPr>
      </w:pPr>
    </w:p>
    <w:p w:rsidR="00480A57" w:rsidRDefault="00480A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Inheritance</w:t>
      </w:r>
    </w:p>
    <w:p w:rsidR="00480A57" w:rsidRDefault="00480A57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 </w:t>
      </w:r>
      <w:r w:rsidRPr="00480A57">
        <w:rPr>
          <w:sz w:val="32"/>
          <w:szCs w:val="32"/>
          <w:u w:val="single"/>
        </w:rPr>
        <w:t>subclass</w:t>
      </w:r>
      <w:r>
        <w:rPr>
          <w:sz w:val="32"/>
          <w:szCs w:val="32"/>
        </w:rPr>
        <w:t xml:space="preserve"> can inherit behavior and data from a </w:t>
      </w:r>
      <w:r w:rsidRPr="00480A57">
        <w:rPr>
          <w:sz w:val="32"/>
          <w:szCs w:val="32"/>
          <w:u w:val="single"/>
        </w:rPr>
        <w:t>superclass</w:t>
      </w:r>
      <w:r>
        <w:rPr>
          <w:sz w:val="32"/>
          <w:szCs w:val="32"/>
        </w:rPr>
        <w:t>.</w:t>
      </w:r>
      <w:r w:rsidR="00661CC8">
        <w:rPr>
          <w:sz w:val="32"/>
          <w:szCs w:val="32"/>
        </w:rPr>
        <w:t xml:space="preserve">  This relationship can also be described as </w:t>
      </w:r>
      <w:r w:rsidR="00661CC8" w:rsidRPr="00661CC8">
        <w:rPr>
          <w:sz w:val="32"/>
          <w:szCs w:val="32"/>
          <w:u w:val="single"/>
        </w:rPr>
        <w:t>descendant-ancestor</w:t>
      </w:r>
      <w:r w:rsidR="00661CC8">
        <w:rPr>
          <w:sz w:val="32"/>
          <w:szCs w:val="32"/>
          <w:u w:val="single"/>
        </w:rPr>
        <w:t xml:space="preserve"> </w:t>
      </w:r>
      <w:r w:rsidR="00661CC8" w:rsidRPr="00661CC8">
        <w:rPr>
          <w:sz w:val="32"/>
          <w:szCs w:val="32"/>
        </w:rPr>
        <w:t>o</w:t>
      </w:r>
      <w:r w:rsidR="00661CC8">
        <w:rPr>
          <w:sz w:val="32"/>
          <w:szCs w:val="32"/>
        </w:rPr>
        <w:t xml:space="preserve">r </w:t>
      </w:r>
      <w:r w:rsidR="00661CC8" w:rsidRPr="00661CC8">
        <w:rPr>
          <w:sz w:val="32"/>
          <w:szCs w:val="32"/>
          <w:u w:val="single"/>
        </w:rPr>
        <w:t>derived class – base class.</w:t>
      </w:r>
    </w:p>
    <w:p w:rsidR="00661CC8" w:rsidRDefault="00661CC8">
      <w:pPr>
        <w:rPr>
          <w:sz w:val="32"/>
          <w:szCs w:val="32"/>
        </w:rPr>
      </w:pPr>
      <w:r w:rsidRPr="00661CC8">
        <w:rPr>
          <w:sz w:val="32"/>
          <w:szCs w:val="32"/>
        </w:rPr>
        <w:t>An</w:t>
      </w:r>
      <w:r>
        <w:rPr>
          <w:sz w:val="32"/>
          <w:szCs w:val="32"/>
        </w:rPr>
        <w:t xml:space="preserve"> inheritance diagram:</w:t>
      </w:r>
    </w:p>
    <w:p w:rsidR="00661CC8" w:rsidRDefault="00661CC8">
      <w:pPr>
        <w:rPr>
          <w:sz w:val="32"/>
          <w:szCs w:val="32"/>
        </w:rPr>
      </w:pPr>
      <w:r w:rsidRPr="00661CC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3225620</wp:posOffset>
                </wp:positionH>
                <wp:positionV relativeFrom="paragraph">
                  <wp:posOffset>66064</wp:posOffset>
                </wp:positionV>
                <wp:extent cx="69850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17" w:rsidRDefault="00E02417">
                            <w:r>
                              <w:t xml:space="preserve"> 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4pt;margin-top:5.2pt;width: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">
                <v:textbox style="mso-fit-shape-to-text:t">
                  <w:txbxContent>
                    <w:p w:rsidR="00E02417" w:rsidRDefault="00E02417">
                      <w:r>
                        <w:t xml:space="preserve"> 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1CC8" w:rsidRDefault="00661C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3812875</wp:posOffset>
                </wp:positionH>
                <wp:positionV relativeFrom="paragraph">
                  <wp:posOffset>127036</wp:posOffset>
                </wp:positionV>
                <wp:extent cx="526212" cy="491706"/>
                <wp:effectExtent l="38100" t="38100" r="2667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2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D2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0.25pt;margin-top:10pt;width:41.45pt;height:38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2915728</wp:posOffset>
                </wp:positionH>
                <wp:positionV relativeFrom="paragraph">
                  <wp:posOffset>118410</wp:posOffset>
                </wp:positionV>
                <wp:extent cx="414068" cy="517584"/>
                <wp:effectExtent l="0" t="38100" r="62230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5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02EB5" id="Straight Arrow Connector 6" o:spid="_x0000_s1026" type="#_x0000_t32" style="position:absolute;margin-left:229.6pt;margin-top:9.3pt;width:32.6pt;height:40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661CC8" w:rsidRDefault="00661CC8">
      <w:pPr>
        <w:rPr>
          <w:sz w:val="32"/>
          <w:szCs w:val="32"/>
        </w:rPr>
      </w:pPr>
      <w:r w:rsidRPr="00661CC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4019862</wp:posOffset>
                </wp:positionH>
                <wp:positionV relativeFrom="paragraph">
                  <wp:posOffset>257259</wp:posOffset>
                </wp:positionV>
                <wp:extent cx="871220" cy="1404620"/>
                <wp:effectExtent l="0" t="0" r="2413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17" w:rsidRDefault="00E02417">
                            <w:r>
                              <w:t>Motorcycle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6.5pt;margin-top:20.25pt;width:68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">
                <v:textbox style="mso-fit-shape-to-text:t">
                  <w:txbxContent>
                    <w:p w:rsidR="00E02417" w:rsidRDefault="00E02417">
                      <w:r>
                        <w:t>Motorcycle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1CC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257175</wp:posOffset>
                </wp:positionV>
                <wp:extent cx="465455" cy="1404620"/>
                <wp:effectExtent l="0" t="0" r="1079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17" w:rsidRDefault="00E02417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99.65pt;margin-top:20.25pt;width:36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">
                <v:textbox style="mso-fit-shape-to-text:t">
                  <w:txbxContent>
                    <w:p w:rsidR="00E02417" w:rsidRDefault="00E02417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1CC8" w:rsidRDefault="00661CC8">
      <w:pPr>
        <w:rPr>
          <w:sz w:val="32"/>
          <w:szCs w:val="32"/>
        </w:rPr>
      </w:pPr>
    </w:p>
    <w:p w:rsidR="00661CC8" w:rsidRDefault="00661CC8">
      <w:pPr>
        <w:rPr>
          <w:sz w:val="32"/>
          <w:szCs w:val="32"/>
        </w:rPr>
      </w:pPr>
    </w:p>
    <w:p w:rsidR="00661CC8" w:rsidRDefault="00661CC8">
      <w:pPr>
        <w:rPr>
          <w:sz w:val="32"/>
          <w:szCs w:val="32"/>
        </w:rPr>
      </w:pPr>
      <w:r>
        <w:rPr>
          <w:sz w:val="32"/>
          <w:szCs w:val="32"/>
        </w:rPr>
        <w:t>The arrowheads point from the subclass to the superclass.  The superclass is always at the top of an inheritance diagram.</w:t>
      </w:r>
    </w:p>
    <w:p w:rsidR="00661CC8" w:rsidRDefault="00661CC8">
      <w:pPr>
        <w:rPr>
          <w:sz w:val="32"/>
          <w:szCs w:val="32"/>
        </w:rPr>
      </w:pPr>
    </w:p>
    <w:p w:rsidR="00661CC8" w:rsidRDefault="00661CC8">
      <w:pPr>
        <w:rPr>
          <w:sz w:val="32"/>
          <w:szCs w:val="32"/>
        </w:rPr>
      </w:pPr>
      <w:r>
        <w:rPr>
          <w:sz w:val="32"/>
          <w:szCs w:val="32"/>
        </w:rPr>
        <w:t xml:space="preserve">Inheritance is not limited to one level.  In fact, every class in Java ultimately inherits from the base class </w:t>
      </w:r>
      <w:r w:rsidRPr="00661CC8">
        <w:rPr>
          <w:b/>
          <w:sz w:val="32"/>
          <w:szCs w:val="32"/>
        </w:rPr>
        <w:t>‘Object’</w:t>
      </w:r>
      <w:r>
        <w:rPr>
          <w:sz w:val="32"/>
          <w:szCs w:val="32"/>
        </w:rPr>
        <w:t>.</w:t>
      </w:r>
    </w:p>
    <w:p w:rsidR="00661CC8" w:rsidRDefault="00661CC8">
      <w:pPr>
        <w:rPr>
          <w:sz w:val="32"/>
          <w:szCs w:val="32"/>
        </w:rPr>
      </w:pPr>
    </w:p>
    <w:p w:rsidR="00BF5116" w:rsidRDefault="00661CC8">
      <w:pPr>
        <w:rPr>
          <w:sz w:val="32"/>
          <w:szCs w:val="32"/>
        </w:rPr>
      </w:pPr>
      <w:r w:rsidRPr="00BF5116">
        <w:rPr>
          <w:b/>
          <w:sz w:val="32"/>
          <w:szCs w:val="32"/>
        </w:rPr>
        <w:t xml:space="preserve">Naming </w:t>
      </w:r>
      <w:r w:rsidRPr="00BF5116">
        <w:rPr>
          <w:b/>
          <w:i/>
          <w:sz w:val="32"/>
          <w:szCs w:val="32"/>
        </w:rPr>
        <w:t>rules</w:t>
      </w:r>
      <w:r w:rsidRPr="00BF5116">
        <w:rPr>
          <w:b/>
          <w:sz w:val="32"/>
          <w:szCs w:val="32"/>
        </w:rPr>
        <w:t xml:space="preserve"> for Java identifiers:</w:t>
      </w:r>
      <w:r>
        <w:rPr>
          <w:sz w:val="32"/>
          <w:szCs w:val="32"/>
        </w:rPr>
        <w:t xml:space="preserve">  </w:t>
      </w:r>
    </w:p>
    <w:p w:rsidR="00BF5116" w:rsidRDefault="00BF5116">
      <w:pPr>
        <w:rPr>
          <w:sz w:val="32"/>
          <w:szCs w:val="32"/>
        </w:rPr>
      </w:pPr>
      <w:r>
        <w:rPr>
          <w:sz w:val="32"/>
          <w:szCs w:val="32"/>
        </w:rPr>
        <w:t>Identifiers are names that we assign to classes, objects, methods, variables, and constants.</w:t>
      </w:r>
    </w:p>
    <w:p w:rsidR="00661CC8" w:rsidRDefault="00BF5116">
      <w:pPr>
        <w:rPr>
          <w:sz w:val="32"/>
          <w:szCs w:val="32"/>
        </w:rPr>
      </w:pPr>
      <w:r>
        <w:rPr>
          <w:sz w:val="32"/>
          <w:szCs w:val="32"/>
        </w:rPr>
        <w:t>Identifiers m</w:t>
      </w:r>
      <w:r w:rsidR="00661CC8">
        <w:rPr>
          <w:sz w:val="32"/>
          <w:szCs w:val="32"/>
        </w:rPr>
        <w:t>ust consist o</w:t>
      </w:r>
      <w:r>
        <w:rPr>
          <w:sz w:val="32"/>
          <w:szCs w:val="32"/>
        </w:rPr>
        <w:t>f upper and lower case letters</w:t>
      </w:r>
      <w:r w:rsidR="000354AD">
        <w:rPr>
          <w:sz w:val="32"/>
          <w:szCs w:val="32"/>
        </w:rPr>
        <w:t xml:space="preserve">, digits, </w:t>
      </w:r>
      <w:r>
        <w:rPr>
          <w:sz w:val="32"/>
          <w:szCs w:val="32"/>
        </w:rPr>
        <w:t xml:space="preserve">‘_’, </w:t>
      </w:r>
      <w:r w:rsidR="000354AD">
        <w:rPr>
          <w:sz w:val="32"/>
          <w:szCs w:val="32"/>
        </w:rPr>
        <w:t xml:space="preserve">and </w:t>
      </w:r>
      <w:r>
        <w:rPr>
          <w:sz w:val="32"/>
          <w:szCs w:val="32"/>
        </w:rPr>
        <w:t>‘</w:t>
      </w:r>
      <w:r w:rsidR="000354AD">
        <w:rPr>
          <w:sz w:val="32"/>
          <w:szCs w:val="32"/>
        </w:rPr>
        <w:t>$</w:t>
      </w:r>
      <w:r>
        <w:rPr>
          <w:sz w:val="32"/>
          <w:szCs w:val="32"/>
        </w:rPr>
        <w:t>’</w:t>
      </w:r>
      <w:r w:rsidR="000354AD">
        <w:rPr>
          <w:sz w:val="32"/>
          <w:szCs w:val="32"/>
        </w:rPr>
        <w:t>, and begin with a non-digit.</w:t>
      </w:r>
    </w:p>
    <w:p w:rsidR="000354AD" w:rsidRDefault="000354AD">
      <w:pPr>
        <w:rPr>
          <w:sz w:val="32"/>
          <w:szCs w:val="32"/>
        </w:rPr>
      </w:pPr>
    </w:p>
    <w:p w:rsidR="00BF5116" w:rsidRDefault="00E02417">
      <w:pPr>
        <w:rPr>
          <w:sz w:val="32"/>
          <w:szCs w:val="32"/>
        </w:rPr>
      </w:pPr>
      <w:r>
        <w:rPr>
          <w:sz w:val="32"/>
          <w:szCs w:val="32"/>
        </w:rPr>
        <w:t>Your J</w:t>
      </w:r>
      <w:r w:rsidR="00BF5116">
        <w:rPr>
          <w:sz w:val="32"/>
          <w:szCs w:val="32"/>
        </w:rPr>
        <w:t xml:space="preserve">ava code will not compile if it does not follow the naming </w:t>
      </w:r>
      <w:r w:rsidR="00BF5116" w:rsidRPr="00E02417">
        <w:rPr>
          <w:i/>
          <w:sz w:val="32"/>
          <w:szCs w:val="32"/>
        </w:rPr>
        <w:t>rules</w:t>
      </w:r>
      <w:r w:rsidR="00BF5116">
        <w:rPr>
          <w:sz w:val="32"/>
          <w:szCs w:val="32"/>
        </w:rPr>
        <w:t>.</w:t>
      </w:r>
    </w:p>
    <w:p w:rsidR="00BF5116" w:rsidRDefault="00BF5116">
      <w:pPr>
        <w:rPr>
          <w:sz w:val="32"/>
          <w:szCs w:val="32"/>
        </w:rPr>
      </w:pPr>
    </w:p>
    <w:p w:rsidR="000354AD" w:rsidRPr="00BF5116" w:rsidRDefault="000354AD">
      <w:pPr>
        <w:rPr>
          <w:b/>
          <w:sz w:val="32"/>
          <w:szCs w:val="32"/>
        </w:rPr>
      </w:pPr>
      <w:r w:rsidRPr="00BF5116">
        <w:rPr>
          <w:b/>
          <w:sz w:val="32"/>
          <w:szCs w:val="32"/>
        </w:rPr>
        <w:lastRenderedPageBreak/>
        <w:t xml:space="preserve">Naming </w:t>
      </w:r>
      <w:r w:rsidRPr="00BF5116">
        <w:rPr>
          <w:b/>
          <w:i/>
          <w:sz w:val="32"/>
          <w:szCs w:val="32"/>
        </w:rPr>
        <w:t>conventions</w:t>
      </w:r>
      <w:r w:rsidRPr="00BF5116">
        <w:rPr>
          <w:b/>
          <w:sz w:val="32"/>
          <w:szCs w:val="32"/>
        </w:rPr>
        <w:t xml:space="preserve"> for Java identifiers: </w:t>
      </w:r>
    </w:p>
    <w:p w:rsidR="000354AD" w:rsidRDefault="000354AD">
      <w:pPr>
        <w:rPr>
          <w:sz w:val="32"/>
          <w:szCs w:val="32"/>
        </w:rPr>
      </w:pPr>
      <w:r>
        <w:rPr>
          <w:sz w:val="32"/>
          <w:szCs w:val="32"/>
        </w:rPr>
        <w:t>Classes begin with an uppercase letter, and are usually nouns.</w:t>
      </w:r>
    </w:p>
    <w:p w:rsidR="000354AD" w:rsidRDefault="000354AD">
      <w:pPr>
        <w:rPr>
          <w:sz w:val="32"/>
          <w:szCs w:val="32"/>
        </w:rPr>
      </w:pPr>
      <w:r>
        <w:rPr>
          <w:sz w:val="32"/>
          <w:szCs w:val="32"/>
        </w:rPr>
        <w:t>Objects begin with a lowercase letter and are usually nouns.</w:t>
      </w:r>
    </w:p>
    <w:p w:rsidR="00F47A6F" w:rsidRDefault="000354AD">
      <w:pPr>
        <w:rPr>
          <w:sz w:val="32"/>
          <w:szCs w:val="32"/>
        </w:rPr>
      </w:pPr>
      <w:r>
        <w:rPr>
          <w:sz w:val="32"/>
          <w:szCs w:val="32"/>
        </w:rPr>
        <w:t>Methods begin with a lowercase letter and are usually verbs.</w:t>
      </w:r>
    </w:p>
    <w:p w:rsidR="00E02417" w:rsidRDefault="00E02417">
      <w:pPr>
        <w:rPr>
          <w:sz w:val="32"/>
          <w:szCs w:val="32"/>
        </w:rPr>
      </w:pPr>
      <w:r>
        <w:rPr>
          <w:sz w:val="32"/>
          <w:szCs w:val="32"/>
        </w:rPr>
        <w:t>(See the textbook for more detail on the naming conventions)</w:t>
      </w:r>
    </w:p>
    <w:p w:rsidR="00BF5116" w:rsidRDefault="00BF5116">
      <w:pPr>
        <w:rPr>
          <w:sz w:val="32"/>
          <w:szCs w:val="32"/>
        </w:rPr>
      </w:pPr>
    </w:p>
    <w:p w:rsidR="00BF5116" w:rsidRDefault="00E02417">
      <w:pPr>
        <w:rPr>
          <w:sz w:val="32"/>
          <w:szCs w:val="32"/>
        </w:rPr>
      </w:pPr>
      <w:r>
        <w:rPr>
          <w:sz w:val="32"/>
          <w:szCs w:val="32"/>
        </w:rPr>
        <w:t>Your J</w:t>
      </w:r>
      <w:r w:rsidR="00BF5116">
        <w:rPr>
          <w:sz w:val="32"/>
          <w:szCs w:val="32"/>
        </w:rPr>
        <w:t xml:space="preserve">ava code will compile if you violate the naming conventions, but it is not socially acceptable to do so.  Other </w:t>
      </w:r>
      <w:r>
        <w:rPr>
          <w:sz w:val="32"/>
          <w:szCs w:val="32"/>
        </w:rPr>
        <w:t xml:space="preserve">Java </w:t>
      </w:r>
      <w:r w:rsidR="00BF5116">
        <w:rPr>
          <w:sz w:val="32"/>
          <w:szCs w:val="32"/>
        </w:rPr>
        <w:t>programmers will have more difficul</w:t>
      </w:r>
      <w:r>
        <w:rPr>
          <w:sz w:val="32"/>
          <w:szCs w:val="32"/>
        </w:rPr>
        <w:t>ty understanding your code, they will not want to help you debug it, and they will think that you are very uncool.</w:t>
      </w:r>
    </w:p>
    <w:p w:rsidR="00E02417" w:rsidRDefault="00E02417">
      <w:pPr>
        <w:rPr>
          <w:sz w:val="32"/>
          <w:szCs w:val="32"/>
        </w:rPr>
      </w:pPr>
    </w:p>
    <w:p w:rsidR="00EA1A9D" w:rsidRPr="00E02417" w:rsidRDefault="00EA1A9D" w:rsidP="00EA1A9D">
      <w:pPr>
        <w:rPr>
          <w:b/>
          <w:sz w:val="32"/>
          <w:szCs w:val="32"/>
        </w:rPr>
      </w:pPr>
      <w:r w:rsidRPr="00E02417">
        <w:rPr>
          <w:b/>
          <w:sz w:val="32"/>
          <w:szCs w:val="32"/>
        </w:rPr>
        <w:t>State of memory diagrams:</w:t>
      </w:r>
    </w:p>
    <w:p w:rsidR="00EA1A9D" w:rsidRDefault="00EA1A9D" w:rsidP="00EA1A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an object is named, no space has been allocated for it yet</w:t>
      </w:r>
      <w:r w:rsidR="00E02417">
        <w:rPr>
          <w:sz w:val="32"/>
          <w:szCs w:val="32"/>
        </w:rPr>
        <w:t xml:space="preserve">.  We say that the object has been </w:t>
      </w:r>
      <w:r w:rsidR="00E02417" w:rsidRPr="00E02417">
        <w:rPr>
          <w:b/>
          <w:sz w:val="32"/>
          <w:szCs w:val="32"/>
        </w:rPr>
        <w:t>declared</w:t>
      </w:r>
      <w:r>
        <w:rPr>
          <w:sz w:val="32"/>
          <w:szCs w:val="32"/>
        </w:rPr>
        <w:t>:</w:t>
      </w:r>
    </w:p>
    <w:p w:rsidR="00E02417" w:rsidRDefault="00E02417" w:rsidP="00E02417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 xml:space="preserve"> window1;</w:t>
      </w:r>
    </w:p>
    <w:p w:rsidR="00EA1A9D" w:rsidRPr="00E02417" w:rsidRDefault="00EA1A9D" w:rsidP="00E02417">
      <w:pPr>
        <w:rPr>
          <w:sz w:val="32"/>
          <w:szCs w:val="32"/>
        </w:rPr>
      </w:pPr>
    </w:p>
    <w:p w:rsidR="00EA1A9D" w:rsidRDefault="00EA1A9D" w:rsidP="00EA1A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space is allocated</w:t>
      </w:r>
      <w:r w:rsidR="00E02417">
        <w:rPr>
          <w:sz w:val="32"/>
          <w:szCs w:val="32"/>
        </w:rPr>
        <w:t xml:space="preserve"> using the </w:t>
      </w:r>
      <w:r w:rsidR="00E02417" w:rsidRPr="00E02417">
        <w:rPr>
          <w:b/>
          <w:sz w:val="32"/>
          <w:szCs w:val="32"/>
        </w:rPr>
        <w:t>new</w:t>
      </w:r>
      <w:r w:rsidR="00E02417">
        <w:rPr>
          <w:sz w:val="32"/>
          <w:szCs w:val="32"/>
        </w:rPr>
        <w:t xml:space="preserve"> reserved word</w:t>
      </w:r>
      <w:r>
        <w:rPr>
          <w:sz w:val="32"/>
          <w:szCs w:val="32"/>
        </w:rPr>
        <w:t xml:space="preserve">, a </w:t>
      </w:r>
      <w:r w:rsidRPr="00E02417">
        <w:rPr>
          <w:b/>
          <w:sz w:val="32"/>
          <w:szCs w:val="32"/>
        </w:rPr>
        <w:t>reference</w:t>
      </w:r>
      <w:r>
        <w:rPr>
          <w:sz w:val="32"/>
          <w:szCs w:val="32"/>
        </w:rPr>
        <w:t xml:space="preserve"> to the object is created that is tied to the name</w:t>
      </w:r>
      <w:r w:rsidR="00E02417">
        <w:rPr>
          <w:sz w:val="32"/>
          <w:szCs w:val="32"/>
        </w:rPr>
        <w:t xml:space="preserve"> that has been declared</w:t>
      </w:r>
      <w:r>
        <w:rPr>
          <w:sz w:val="32"/>
          <w:szCs w:val="32"/>
        </w:rPr>
        <w:t>:</w:t>
      </w:r>
    </w:p>
    <w:p w:rsidR="00E02417" w:rsidRDefault="00E02417" w:rsidP="00E02417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window1 = new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>();</w:t>
      </w:r>
    </w:p>
    <w:p w:rsidR="00EA1A9D" w:rsidRDefault="00EA1A9D" w:rsidP="00EA1A9D">
      <w:pPr>
        <w:ind w:left="1440"/>
        <w:rPr>
          <w:sz w:val="32"/>
          <w:szCs w:val="32"/>
        </w:rPr>
      </w:pPr>
    </w:p>
    <w:p w:rsidR="00E02417" w:rsidRDefault="00E02417" w:rsidP="00EA1A9D">
      <w:pPr>
        <w:ind w:left="1440"/>
        <w:rPr>
          <w:sz w:val="32"/>
          <w:szCs w:val="32"/>
        </w:rPr>
      </w:pPr>
      <w:r>
        <w:rPr>
          <w:sz w:val="32"/>
          <w:szCs w:val="32"/>
        </w:rPr>
        <w:t>(a reference is another name for the address of the object’s location in the computer’s memory)</w:t>
      </w:r>
    </w:p>
    <w:p w:rsidR="00EA1A9D" w:rsidRPr="000E3B77" w:rsidRDefault="00EA1A9D" w:rsidP="00EA1A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You can have more than one reference to the same object: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window1 = new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>();</w:t>
      </w:r>
    </w:p>
    <w:p w:rsidR="00EA1A9D" w:rsidRDefault="00EA1A9D" w:rsidP="00EA1A9D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 xml:space="preserve"> window2;</w:t>
      </w:r>
    </w:p>
    <w:p w:rsidR="00EA1A9D" w:rsidRDefault="00EA1A9D" w:rsidP="00EA1A9D">
      <w:pPr>
        <w:ind w:left="1440"/>
        <w:rPr>
          <w:sz w:val="32"/>
          <w:szCs w:val="32"/>
        </w:rPr>
      </w:pPr>
      <w:r>
        <w:rPr>
          <w:sz w:val="32"/>
          <w:szCs w:val="32"/>
        </w:rPr>
        <w:t>window2 = window1;</w:t>
      </w:r>
    </w:p>
    <w:p w:rsidR="00EA1A9D" w:rsidRPr="000E3B77" w:rsidRDefault="00EA1A9D" w:rsidP="00EA1A9D">
      <w:pPr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References can be reassigned, but it is possible for the allocated memory to be “lost”.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Consider this situation: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 xml:space="preserve"> window3 = new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>();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 xml:space="preserve"> window4 = new </w:t>
      </w:r>
      <w:proofErr w:type="spellStart"/>
      <w:r>
        <w:rPr>
          <w:sz w:val="32"/>
          <w:szCs w:val="32"/>
        </w:rPr>
        <w:t>JFrame</w:t>
      </w:r>
      <w:proofErr w:type="spellEnd"/>
      <w:r>
        <w:rPr>
          <w:sz w:val="32"/>
          <w:szCs w:val="32"/>
        </w:rPr>
        <w:t>();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>window4 = window3;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When the 3</w:t>
      </w:r>
      <w:r w:rsidRPr="00C9371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line is executed, both window3 and window4 reference the same memory location.  The reference to the memory originally allocated for window4 is lost forever.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Java will take care of such “orphaned” memory through its built-in “</w:t>
      </w:r>
      <w:r w:rsidRPr="00E02417">
        <w:rPr>
          <w:b/>
          <w:sz w:val="32"/>
          <w:szCs w:val="32"/>
        </w:rPr>
        <w:t>garbage collector</w:t>
      </w:r>
      <w:r>
        <w:rPr>
          <w:sz w:val="32"/>
          <w:szCs w:val="32"/>
        </w:rPr>
        <w:t xml:space="preserve">”.  The </w:t>
      </w:r>
      <w:r w:rsidR="00E02417">
        <w:rPr>
          <w:sz w:val="32"/>
          <w:szCs w:val="32"/>
        </w:rPr>
        <w:t xml:space="preserve">garbage collector process runs occasionally, searching for objects in memory that no </w:t>
      </w:r>
      <w:r w:rsidR="00692095">
        <w:rPr>
          <w:sz w:val="32"/>
          <w:szCs w:val="32"/>
        </w:rPr>
        <w:t xml:space="preserve">longer have any reference to them, and returns them </w:t>
      </w:r>
      <w:r>
        <w:rPr>
          <w:sz w:val="32"/>
          <w:szCs w:val="32"/>
        </w:rPr>
        <w:t>to the system for re-use.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Some popular computer languages do not have garbage collection, and poor programming practice can result in </w:t>
      </w:r>
      <w:r>
        <w:rPr>
          <w:sz w:val="32"/>
          <w:szCs w:val="32"/>
        </w:rPr>
        <w:lastRenderedPageBreak/>
        <w:t>“</w:t>
      </w:r>
      <w:r w:rsidRPr="00692095">
        <w:rPr>
          <w:b/>
          <w:sz w:val="32"/>
          <w:szCs w:val="32"/>
        </w:rPr>
        <w:t>memory leaks</w:t>
      </w:r>
      <w:r>
        <w:rPr>
          <w:sz w:val="32"/>
          <w:szCs w:val="32"/>
        </w:rPr>
        <w:t>” where the memory used by an application can grow and grow</w:t>
      </w:r>
      <w:r w:rsidR="00692095">
        <w:rPr>
          <w:sz w:val="32"/>
          <w:szCs w:val="32"/>
        </w:rPr>
        <w:t xml:space="preserve"> during execution</w:t>
      </w:r>
      <w:r>
        <w:rPr>
          <w:sz w:val="32"/>
          <w:szCs w:val="32"/>
        </w:rPr>
        <w:t xml:space="preserve">, resulting in a slow or </w:t>
      </w:r>
      <w:r w:rsidR="00692095">
        <w:rPr>
          <w:sz w:val="32"/>
          <w:szCs w:val="32"/>
        </w:rPr>
        <w:t xml:space="preserve">eventually </w:t>
      </w:r>
      <w:bookmarkStart w:id="0" w:name="_GoBack"/>
      <w:bookmarkEnd w:id="0"/>
      <w:r>
        <w:rPr>
          <w:sz w:val="32"/>
          <w:szCs w:val="32"/>
        </w:rPr>
        <w:t>unusable system.</w:t>
      </w:r>
    </w:p>
    <w:p w:rsidR="00EA1A9D" w:rsidRDefault="00EA1A9D" w:rsidP="00EA1A9D">
      <w:pPr>
        <w:pStyle w:val="ListParagraph"/>
        <w:ind w:left="1080"/>
        <w:rPr>
          <w:sz w:val="32"/>
          <w:szCs w:val="32"/>
        </w:rPr>
      </w:pPr>
    </w:p>
    <w:p w:rsidR="00EA1A9D" w:rsidRPr="00661CC8" w:rsidRDefault="00EA1A9D">
      <w:pPr>
        <w:rPr>
          <w:sz w:val="32"/>
          <w:szCs w:val="32"/>
        </w:rPr>
      </w:pPr>
    </w:p>
    <w:sectPr w:rsidR="00EA1A9D" w:rsidRPr="00661CC8" w:rsidSect="00DF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666"/>
    <w:multiLevelType w:val="hybridMultilevel"/>
    <w:tmpl w:val="004CB4C4"/>
    <w:lvl w:ilvl="0" w:tplc="0B8A265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7A0255E"/>
    <w:multiLevelType w:val="hybridMultilevel"/>
    <w:tmpl w:val="03B0DE9A"/>
    <w:lvl w:ilvl="0" w:tplc="82F22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0"/>
    <w:rsid w:val="000354AD"/>
    <w:rsid w:val="000E7D2A"/>
    <w:rsid w:val="00167061"/>
    <w:rsid w:val="00245B1E"/>
    <w:rsid w:val="00260C87"/>
    <w:rsid w:val="00317F80"/>
    <w:rsid w:val="003F7376"/>
    <w:rsid w:val="00480A57"/>
    <w:rsid w:val="004E0C78"/>
    <w:rsid w:val="00501395"/>
    <w:rsid w:val="00563C49"/>
    <w:rsid w:val="00596CB9"/>
    <w:rsid w:val="00623FDE"/>
    <w:rsid w:val="00661CC8"/>
    <w:rsid w:val="00692095"/>
    <w:rsid w:val="006E7E58"/>
    <w:rsid w:val="007A23F2"/>
    <w:rsid w:val="008234E2"/>
    <w:rsid w:val="008B4A77"/>
    <w:rsid w:val="00951672"/>
    <w:rsid w:val="00995AC9"/>
    <w:rsid w:val="009A0345"/>
    <w:rsid w:val="009E65B4"/>
    <w:rsid w:val="00A432CA"/>
    <w:rsid w:val="00A941D6"/>
    <w:rsid w:val="00B559BD"/>
    <w:rsid w:val="00B561AF"/>
    <w:rsid w:val="00BB1624"/>
    <w:rsid w:val="00BF5116"/>
    <w:rsid w:val="00C534F3"/>
    <w:rsid w:val="00CA39D8"/>
    <w:rsid w:val="00CB7CC9"/>
    <w:rsid w:val="00CF5539"/>
    <w:rsid w:val="00D834CB"/>
    <w:rsid w:val="00DF0558"/>
    <w:rsid w:val="00E02417"/>
    <w:rsid w:val="00EA1A9D"/>
    <w:rsid w:val="00F47A6F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4D02"/>
  <w15:chartTrackingRefBased/>
  <w15:docId w15:val="{9099A68A-A05B-433F-AF76-FC7FA075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engineering" TargetMode="External"/><Relationship Id="rId5" Type="http://schemas.openxmlformats.org/officeDocument/2006/relationships/hyperlink" Target="https://www.geeksforgeeks.org/compiler-vs-interpreter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9E7D5950.dotm</Template>
  <TotalTime>474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Denzler, Christian</cp:lastModifiedBy>
  <cp:revision>21</cp:revision>
  <dcterms:created xsi:type="dcterms:W3CDTF">2018-01-08T22:17:00Z</dcterms:created>
  <dcterms:modified xsi:type="dcterms:W3CDTF">2019-07-02T06:46:00Z</dcterms:modified>
</cp:coreProperties>
</file>